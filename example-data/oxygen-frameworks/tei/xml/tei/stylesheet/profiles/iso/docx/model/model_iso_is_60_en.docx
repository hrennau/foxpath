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wmf" ContentType="image/x-wmf"/>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Layout w:type="fixed"/>
        <w:tblCellMar>
          <w:left w:w="0" w:type="dxa"/>
          <w:right w:w="0" w:type="dxa"/>
        </w:tblCellMar>
        <w:tblLook w:val="0000"/>
      </w:tblPr>
      <w:tblGrid>
        <w:gridCol w:w="2915"/>
      </w:tblGrid>
      <w:tr w:rsidR="00A82EAA" w:rsidTr="00C9570B">
        <w:trPr>
          <w:cantSplit/>
          <w:trHeight w:hRule="exact" w:val="4160"/>
        </w:trPr>
        <w:tc>
          <w:tcPr>
            <w:tcW w:w="2915" w:type="dxa"/>
          </w:tcPr>
          <w:p w:rsidR="00A82EAA" w:rsidRDefault="00A82EAA" w:rsidP="00C9570B">
            <w:pPr>
              <w:spacing w:after="0" w:line="400" w:lineRule="exact"/>
              <w:jc w:val="left"/>
            </w:pPr>
          </w:p>
        </w:tc>
      </w:tr>
    </w:tbl>
    <w:p w:rsidR="00A82EAA" w:rsidRDefault="00A82EAA" w:rsidP="00A82EAA">
      <w:pPr>
        <w:spacing w:after="6000"/>
      </w:pPr>
    </w:p>
    <w:p w:rsidR="00EC510F" w:rsidRDefault="00EC510F" w:rsidP="00A82EAA">
      <w:pPr>
        <w:spacing w:after="6000"/>
      </w:pPr>
    </w:p>
    <w:tbl>
      <w:tblPr>
        <w:tblW w:w="0" w:type="auto"/>
        <w:tblInd w:w="8" w:type="dxa"/>
        <w:tblLayout w:type="fixed"/>
        <w:tblCellMar>
          <w:left w:w="0" w:type="dxa"/>
          <w:right w:w="0" w:type="dxa"/>
        </w:tblCellMar>
        <w:tblLook w:val="0000"/>
      </w:tblPr>
      <w:tblGrid>
        <w:gridCol w:w="3969"/>
        <w:gridCol w:w="2415"/>
      </w:tblGrid>
      <w:tr w:rsidR="00A82EAA" w:rsidTr="00C9570B">
        <w:trPr>
          <w:cantSplit/>
          <w:trHeight w:hRule="exact" w:val="4160"/>
        </w:trPr>
        <w:tc>
          <w:tcPr>
            <w:tcW w:w="3969" w:type="dxa"/>
          </w:tcPr>
          <w:p w:rsidR="00A82EAA" w:rsidRPr="000F6D77" w:rsidRDefault="00A82EAA" w:rsidP="00A82EAA">
            <w:pPr>
              <w:keepNext/>
              <w:spacing w:after="0" w:line="500" w:lineRule="exact"/>
              <w:rPr>
                <w:rFonts w:ascii="Arial" w:hAnsi="Arial" w:cs="Arial"/>
                <w:sz w:val="44"/>
                <w:szCs w:val="44"/>
              </w:rPr>
            </w:pPr>
            <w:r>
              <w:lastRenderedPageBreak/>
              <w:br w:type="column"/>
            </w:r>
            <w:sdt>
              <w:sdtPr>
                <w:rPr>
                  <w:rFonts w:ascii="Arial" w:eastAsia="Times New Roman" w:hAnsi="Arial" w:cs="Arial"/>
                  <w:spacing w:val="5"/>
                  <w:sz w:val="44"/>
                  <w:szCs w:val="44"/>
                  <w:lang w:eastAsia="en-US"/>
                </w:rPr>
                <w:alias w:val="docTypeFull"/>
                <w:tag w:val="docTypeFull"/>
                <w:id w:val="135401635"/>
                <w:text/>
              </w:sdtPr>
              <w:sdtContent>
                <w:r w:rsidRPr="000F6D77">
                  <w:rPr>
                    <w:rFonts w:ascii="Arial" w:eastAsia="Times New Roman" w:hAnsi="Arial" w:cs="Arial"/>
                    <w:spacing w:val="5"/>
                    <w:sz w:val="44"/>
                    <w:szCs w:val="44"/>
                    <w:lang w:eastAsia="en-US"/>
                  </w:rPr>
                  <w:t>INTERNATIONAL STANDARD</w:t>
                </w:r>
              </w:sdtContent>
            </w:sdt>
          </w:p>
        </w:tc>
        <w:tc>
          <w:tcPr>
            <w:tcW w:w="2415" w:type="dxa"/>
          </w:tcPr>
          <w:p w:rsidR="00A82EAA" w:rsidRPr="006C5DE9" w:rsidRDefault="00347C40" w:rsidP="00C9570B">
            <w:pPr>
              <w:keepNext/>
              <w:spacing w:after="0" w:line="500" w:lineRule="exact"/>
              <w:jc w:val="right"/>
              <w:rPr>
                <w:rFonts w:ascii="Arial" w:hAnsi="Arial" w:cs="Arial"/>
                <w:b/>
                <w:sz w:val="45"/>
              </w:rPr>
            </w:pPr>
            <w:sdt>
              <w:sdtPr>
                <w:rPr>
                  <w:rFonts w:ascii="Arial" w:hAnsi="Arial" w:cs="Arial"/>
                  <w:b/>
                  <w:sz w:val="45"/>
                </w:rPr>
                <w:alias w:val="docOriginatorAndType"/>
                <w:tag w:val="docOriginatorAndType"/>
                <w:id w:val="135401638"/>
                <w:placeholder>
                  <w:docPart w:val="FC072BE6C2B54457828C9DA19A092118"/>
                </w:placeholder>
                <w:showingPlcHdr/>
                <w:text/>
              </w:sdtPr>
              <w:sdtContent>
                <w:r w:rsidR="00A62D32" w:rsidRPr="006C5DE9">
                  <w:rPr>
                    <w:rFonts w:ascii="Arial" w:hAnsi="Arial" w:cs="Arial"/>
                    <w:b/>
                    <w:sz w:val="45"/>
                  </w:rPr>
                  <w:t>ISO</w:t>
                </w:r>
              </w:sdtContent>
            </w:sdt>
          </w:p>
          <w:p w:rsidR="00A82EAA" w:rsidRPr="006C5DE9" w:rsidRDefault="00347C40" w:rsidP="00C9570B">
            <w:pPr>
              <w:keepNext/>
              <w:spacing w:after="0" w:line="500" w:lineRule="exact"/>
              <w:jc w:val="right"/>
              <w:rPr>
                <w:rFonts w:ascii="Arial" w:hAnsi="Arial" w:cs="Arial"/>
                <w:b/>
                <w:sz w:val="45"/>
              </w:rPr>
            </w:pPr>
            <w:sdt>
              <w:sdtPr>
                <w:rPr>
                  <w:rFonts w:ascii="Arial" w:hAnsi="Arial" w:cs="Arial"/>
                  <w:b/>
                  <w:sz w:val="45"/>
                </w:rPr>
                <w:alias w:val="docNumberAndPart"/>
                <w:tag w:val="docNumberAndPart"/>
                <w:id w:val="135401643"/>
                <w:placeholder>
                  <w:docPart w:val="DefaultPlaceholder_22675703"/>
                </w:placeholder>
                <w:text/>
              </w:sdtPr>
              <w:sdtContent>
                <w:r w:rsidR="00A62D32" w:rsidRPr="006C5DE9">
                  <w:rPr>
                    <w:rFonts w:ascii="Arial" w:hAnsi="Arial" w:cs="Arial"/>
                    <w:b/>
                    <w:sz w:val="45"/>
                  </w:rPr>
                  <w:t>#####-##</w:t>
                </w:r>
              </w:sdtContent>
            </w:sdt>
          </w:p>
          <w:p w:rsidR="00A82EAA" w:rsidRDefault="00347C40" w:rsidP="00C9570B">
            <w:pPr>
              <w:keepNext/>
              <w:spacing w:before="750" w:after="0" w:line="210" w:lineRule="exact"/>
              <w:jc w:val="right"/>
              <w:rPr>
                <w:sz w:val="18"/>
              </w:rPr>
            </w:pPr>
            <w:sdt>
              <w:sdtPr>
                <w:rPr>
                  <w:rFonts w:ascii="Arial" w:hAnsi="Arial" w:cs="Arial"/>
                  <w:sz w:val="18"/>
                  <w:szCs w:val="18"/>
                </w:rPr>
                <w:alias w:val="docEditionTranslated"/>
                <w:tag w:val="docEditionTranslated"/>
                <w:id w:val="135401646"/>
                <w:placeholder>
                  <w:docPart w:val="DefaultPlaceholder_22675703"/>
                </w:placeholder>
                <w:text/>
              </w:sdtPr>
              <w:sdtContent>
                <w:r w:rsidR="00A82EAA" w:rsidRPr="007C05D2">
                  <w:rPr>
                    <w:rFonts w:ascii="Arial" w:hAnsi="Arial" w:cs="Arial"/>
                    <w:sz w:val="18"/>
                    <w:szCs w:val="18"/>
                  </w:rPr>
                  <w:t>Xxxx</w:t>
                </w:r>
              </w:sdtContent>
            </w:sdt>
            <w:r w:rsidR="00A82EAA">
              <w:rPr>
                <w:sz w:val="18"/>
              </w:rPr>
              <w:t xml:space="preserve"> </w:t>
            </w:r>
            <w:r w:rsidR="00A82EAA" w:rsidRPr="006C5DE9">
              <w:rPr>
                <w:rFonts w:ascii="Arial" w:hAnsi="Arial" w:cs="Arial"/>
                <w:sz w:val="18"/>
              </w:rPr>
              <w:t>edition</w:t>
            </w:r>
          </w:p>
          <w:sdt>
            <w:sdtPr>
              <w:rPr>
                <w:rFonts w:ascii="Arial" w:hAnsi="Arial" w:cs="Arial"/>
                <w:sz w:val="18"/>
              </w:rPr>
              <w:alias w:val="docEditionDate"/>
              <w:tag w:val="docEditionDate"/>
              <w:id w:val="135401647"/>
              <w:placeholder>
                <w:docPart w:val="DefaultPlaceholder_22675703"/>
              </w:placeholder>
              <w:text/>
            </w:sdtPr>
            <w:sdtContent>
              <w:p w:rsidR="00A82EAA" w:rsidRPr="006C5DE9" w:rsidRDefault="00A82EAA" w:rsidP="00C9570B">
                <w:pPr>
                  <w:keepNext/>
                  <w:spacing w:after="0" w:line="210" w:lineRule="exact"/>
                  <w:jc w:val="right"/>
                  <w:rPr>
                    <w:rFonts w:ascii="Arial" w:hAnsi="Arial" w:cs="Arial"/>
                    <w:sz w:val="18"/>
                  </w:rPr>
                </w:pPr>
                <w:r w:rsidRPr="006C5DE9">
                  <w:rPr>
                    <w:rFonts w:ascii="Arial" w:hAnsi="Arial" w:cs="Arial"/>
                    <w:sz w:val="18"/>
                  </w:rPr>
                  <w:t>####-##-##</w:t>
                </w:r>
              </w:p>
            </w:sdtContent>
          </w:sdt>
          <w:p w:rsidR="00A82EAA" w:rsidRDefault="00A82EAA" w:rsidP="00C9570B">
            <w:pPr>
              <w:spacing w:after="0" w:line="180" w:lineRule="exact"/>
              <w:jc w:val="right"/>
              <w:rPr>
                <w:color w:val="FF0000"/>
                <w:sz w:val="16"/>
              </w:rPr>
            </w:pPr>
          </w:p>
          <w:p w:rsidR="00A82EAA" w:rsidRDefault="00A82EAA" w:rsidP="00C9570B">
            <w:pPr>
              <w:keepNext/>
              <w:spacing w:after="0"/>
              <w:jc w:val="left"/>
            </w:pPr>
          </w:p>
        </w:tc>
      </w:tr>
      <w:tr w:rsidR="00A82EAA" w:rsidRPr="007E2BBD" w:rsidTr="00C9570B">
        <w:trPr>
          <w:cantSplit/>
        </w:trPr>
        <w:tc>
          <w:tcPr>
            <w:tcW w:w="6384" w:type="dxa"/>
            <w:gridSpan w:val="2"/>
            <w:tcBorders>
              <w:top w:val="triple" w:sz="6" w:space="0" w:color="auto"/>
            </w:tcBorders>
          </w:tcPr>
          <w:p w:rsidR="007E6E75" w:rsidRPr="00CA4901" w:rsidRDefault="00347C40" w:rsidP="004358F9">
            <w:pPr>
              <w:spacing w:before="360"/>
              <w:jc w:val="left"/>
              <w:rPr>
                <w:rFonts w:ascii="Arial" w:hAnsi="Arial" w:cs="Arial"/>
                <w:b/>
                <w:sz w:val="32"/>
                <w:szCs w:val="32"/>
              </w:rPr>
            </w:pPr>
            <w:sdt>
              <w:sdtPr>
                <w:rPr>
                  <w:rFonts w:ascii="Arial" w:hAnsi="Arial" w:cs="Arial"/>
                  <w:b/>
                  <w:sz w:val="32"/>
                  <w:szCs w:val="32"/>
                </w:rPr>
                <w:alias w:val="introductoryTitle_ifdefined"/>
                <w:tag w:val="introductoryTitle_ifdefined"/>
                <w:id w:val="55212393"/>
                <w:placeholder>
                  <w:docPart w:val="1BE99F1E7F0D4AB09106724C4D5A6804"/>
                </w:placeholder>
              </w:sdtPr>
              <w:sdtContent>
                <w:sdt>
                  <w:sdtPr>
                    <w:rPr>
                      <w:rFonts w:ascii="Arial" w:hAnsi="Arial" w:cs="Arial"/>
                      <w:b/>
                      <w:sz w:val="32"/>
                      <w:szCs w:val="32"/>
                    </w:rPr>
                    <w:alias w:val="introductoryTitle"/>
                    <w:tag w:val="introductoryTitle"/>
                    <w:id w:val="-1900201864"/>
                    <w:placeholder>
                      <w:docPart w:val="2D78008D39AE458D99CC0383878FDDC4"/>
                    </w:placeholder>
                    <w:showingPlcHdr/>
                  </w:sdtPr>
                  <w:sdtContent>
                    <w:r w:rsidR="00226B9B" w:rsidRPr="00CA4901">
                      <w:rPr>
                        <w:rFonts w:ascii="Arial" w:hAnsi="Arial" w:cs="Arial"/>
                        <w:b/>
                        <w:sz w:val="32"/>
                        <w:szCs w:val="32"/>
                      </w:rPr>
                      <w:t>Introductory element</w:t>
                    </w:r>
                  </w:sdtContent>
                </w:sdt>
                <w:r w:rsidR="00226B9B" w:rsidRPr="00CA4901">
                  <w:rPr>
                    <w:rFonts w:ascii="Arial" w:hAnsi="Arial" w:cs="Arial"/>
                    <w:b/>
                    <w:sz w:val="32"/>
                    <w:szCs w:val="32"/>
                  </w:rPr>
                  <w:t> —</w:t>
                </w:r>
                <w:r w:rsidR="00E66EAE">
                  <w:rPr>
                    <w:rFonts w:ascii="Arial" w:hAnsi="Arial" w:cs="Arial"/>
                    <w:b/>
                    <w:sz w:val="32"/>
                    <w:szCs w:val="32"/>
                  </w:rPr>
                  <w:t xml:space="preserve"> </w:t>
                </w:r>
              </w:sdtContent>
            </w:sdt>
            <w:sdt>
              <w:sdtPr>
                <w:rPr>
                  <w:rFonts w:ascii="Arial" w:hAnsi="Arial" w:cs="Arial"/>
                  <w:b/>
                  <w:sz w:val="32"/>
                  <w:szCs w:val="32"/>
                </w:rPr>
                <w:alias w:val="mainTitle"/>
                <w:tag w:val="mainTitle"/>
                <w:id w:val="-1143429157"/>
                <w:placeholder>
                  <w:docPart w:val="6BC465B3742947F690D66C810665F397"/>
                </w:placeholder>
                <w:showingPlcHdr/>
              </w:sdtPr>
              <w:sdtContent>
                <w:r w:rsidR="00CF26DF" w:rsidRPr="00CA4901">
                  <w:rPr>
                    <w:rFonts w:ascii="Arial" w:hAnsi="Arial" w:cs="Arial"/>
                    <w:b/>
                    <w:sz w:val="32"/>
                    <w:szCs w:val="32"/>
                  </w:rPr>
                  <w:t>Main element</w:t>
                </w:r>
              </w:sdtContent>
            </w:sdt>
          </w:p>
          <w:sdt>
            <w:sdtPr>
              <w:rPr>
                <w:b/>
                <w:sz w:val="32"/>
              </w:rPr>
              <w:alias w:val="docPartNumber_ifdefined"/>
              <w:tag w:val="docPartNumber_ifdefined"/>
              <w:id w:val="182092038"/>
              <w:placeholder>
                <w:docPart w:val="DefaultPlaceholder_22675703"/>
              </w:placeholder>
            </w:sdtPr>
            <w:sdtContent>
              <w:p w:rsidR="00C347B5" w:rsidRPr="00E85C91" w:rsidRDefault="00972C10" w:rsidP="00313D55">
                <w:pPr>
                  <w:spacing w:before="160" w:after="0" w:line="350" w:lineRule="exact"/>
                  <w:jc w:val="left"/>
                  <w:rPr>
                    <w:b/>
                    <w:sz w:val="32"/>
                    <w:lang w:val="en-US"/>
                  </w:rPr>
                </w:pPr>
                <w:r w:rsidRPr="00E85C91">
                  <w:rPr>
                    <w:rFonts w:ascii="Arial" w:hAnsi="Arial" w:cs="Arial"/>
                    <w:sz w:val="32"/>
                    <w:lang w:val="en-US"/>
                  </w:rPr>
                  <w:t>Part </w:t>
                </w:r>
                <w:sdt>
                  <w:sdtPr>
                    <w:rPr>
                      <w:rFonts w:ascii="Arial" w:hAnsi="Arial" w:cs="Arial"/>
                      <w:sz w:val="32"/>
                      <w:lang w:val="en-US"/>
                    </w:rPr>
                    <w:alias w:val="docPartNumber"/>
                    <w:tag w:val="docPartNumber"/>
                    <w:id w:val="182092054"/>
                    <w:placeholder>
                      <w:docPart w:val="DefaultPlaceholder_22675703"/>
                    </w:placeholder>
                    <w:text/>
                  </w:sdtPr>
                  <w:sdtContent>
                    <w:r w:rsidRPr="00E85C91">
                      <w:rPr>
                        <w:rFonts w:ascii="Arial" w:hAnsi="Arial" w:cs="Arial"/>
                        <w:sz w:val="32"/>
                        <w:lang w:val="en-US"/>
                      </w:rPr>
                      <w:t>#</w:t>
                    </w:r>
                  </w:sdtContent>
                </w:sdt>
                <w:r w:rsidR="006C5DE9" w:rsidRPr="00E85C91">
                  <w:rPr>
                    <w:rFonts w:ascii="Arial" w:hAnsi="Arial" w:cs="Arial"/>
                    <w:sz w:val="32"/>
                    <w:lang w:val="en-US"/>
                  </w:rPr>
                  <w:t>:</w:t>
                </w:r>
                <w:r w:rsidR="006C5DE9" w:rsidRPr="00E85C91">
                  <w:rPr>
                    <w:rFonts w:ascii="Arial" w:hAnsi="Arial" w:cs="Arial"/>
                    <w:b/>
                    <w:sz w:val="32"/>
                    <w:lang w:val="en-US"/>
                  </w:rPr>
                  <w:br/>
                </w:r>
                <w:sdt>
                  <w:sdtPr>
                    <w:rPr>
                      <w:rFonts w:ascii="Arial" w:hAnsi="Arial" w:cs="Arial"/>
                      <w:b/>
                      <w:sz w:val="32"/>
                      <w:lang w:val="en-US"/>
                    </w:rPr>
                    <w:alias w:val="complementaryTitle"/>
                    <w:tag w:val="complementaryTitle"/>
                    <w:id w:val="182092041"/>
                    <w:placeholder>
                      <w:docPart w:val="DefaultPlaceholder_22675703"/>
                    </w:placeholder>
                    <w:text/>
                  </w:sdtPr>
                  <w:sdtContent>
                    <w:r w:rsidR="0046461E" w:rsidRPr="00E85C91">
                      <w:rPr>
                        <w:rFonts w:ascii="Arial" w:hAnsi="Arial" w:cs="Arial"/>
                        <w:b/>
                        <w:sz w:val="32"/>
                        <w:lang w:val="en-US"/>
                      </w:rPr>
                      <w:t>partTitle</w:t>
                    </w:r>
                  </w:sdtContent>
                </w:sdt>
              </w:p>
            </w:sdtContent>
          </w:sdt>
          <w:p w:rsidR="007E2BBD" w:rsidRPr="007E2BBD" w:rsidRDefault="00347C40" w:rsidP="00BA2D7F">
            <w:pPr>
              <w:spacing w:before="320" w:after="120"/>
              <w:jc w:val="left"/>
              <w:rPr>
                <w:rFonts w:ascii="Arial" w:hAnsi="Arial" w:cs="Arial"/>
                <w:i/>
              </w:rPr>
            </w:pPr>
            <w:sdt>
              <w:sdtPr>
                <w:alias w:val="introductoryTitle_fr_ifdefined"/>
                <w:tag w:val="introductoryTitle_fr_ifdefined"/>
                <w:id w:val="706138623"/>
                <w:placeholder>
                  <w:docPart w:val="D909B3B22D934CBB9838BFB81B90EC4B"/>
                </w:placeholder>
              </w:sdtPr>
              <w:sdtEndPr>
                <w:rPr>
                  <w:rFonts w:ascii="Arial" w:hAnsi="Arial" w:cs="Arial"/>
                  <w:i/>
                </w:rPr>
              </w:sdtEndPr>
              <w:sdtContent>
                <w:sdt>
                  <w:sdtPr>
                    <w:rPr>
                      <w:rFonts w:ascii="Arial" w:hAnsi="Arial" w:cs="Arial"/>
                      <w:i/>
                    </w:rPr>
                    <w:alias w:val="introductoryTitle_fr"/>
                    <w:tag w:val="introductoryTitle_fr"/>
                    <w:id w:val="-1815784336"/>
                    <w:placeholder>
                      <w:docPart w:val="974DE1DF5EA448C9AD711F5BAD464091"/>
                    </w:placeholder>
                    <w:showingPlcHdr/>
                  </w:sdtPr>
                  <w:sdtContent>
                    <w:r w:rsidR="007E2BBD" w:rsidRPr="007E2BBD">
                      <w:rPr>
                        <w:rFonts w:ascii="Arial" w:hAnsi="Arial" w:cs="Arial"/>
                        <w:i/>
                      </w:rPr>
                      <w:t>Introductory element</w:t>
                    </w:r>
                  </w:sdtContent>
                </w:sdt>
                <w:r w:rsidR="007E2BBD" w:rsidRPr="007E2BBD">
                  <w:rPr>
                    <w:rFonts w:ascii="Arial" w:hAnsi="Arial" w:cs="Arial"/>
                    <w:i/>
                  </w:rPr>
                  <w:t xml:space="preserve"> — </w:t>
                </w:r>
              </w:sdtContent>
            </w:sdt>
            <w:sdt>
              <w:sdtPr>
                <w:rPr>
                  <w:rFonts w:ascii="Arial" w:hAnsi="Arial" w:cs="Arial"/>
                  <w:i/>
                </w:rPr>
                <w:alias w:val="mainTitle_fr"/>
                <w:tag w:val="mainTitle_fr"/>
                <w:id w:val="-1875376671"/>
                <w:placeholder>
                  <w:docPart w:val="0F58DB51ABAC418EAD0FB7CEA24262D5"/>
                </w:placeholder>
                <w:showingPlcHdr/>
              </w:sdtPr>
              <w:sdtContent>
                <w:r w:rsidR="007E2BBD" w:rsidRPr="007E2BBD">
                  <w:rPr>
                    <w:rFonts w:ascii="Arial" w:hAnsi="Arial" w:cs="Arial"/>
                    <w:i/>
                  </w:rPr>
                  <w:t>Main element</w:t>
                </w:r>
              </w:sdtContent>
            </w:sdt>
          </w:p>
          <w:sdt>
            <w:sdtPr>
              <w:rPr>
                <w:rFonts w:ascii="Arial" w:hAnsi="Arial" w:cs="Arial"/>
                <w:i/>
              </w:rPr>
              <w:alias w:val="docPartNumber_ifdefined"/>
              <w:tag w:val="docPartNumber_ifdefined"/>
              <w:id w:val="-919783769"/>
              <w:placeholder>
                <w:docPart w:val="591238B57B9E42DA94271A91F7494E46"/>
              </w:placeholder>
            </w:sdtPr>
            <w:sdtEndPr>
              <w:rPr>
                <w:rFonts w:asciiTheme="minorHAnsi" w:hAnsiTheme="minorHAnsi" w:cs="Times New Roman"/>
                <w:i w:val="0"/>
              </w:rPr>
            </w:sdtEndPr>
            <w:sdtContent>
              <w:p w:rsidR="007E2BBD" w:rsidRPr="007E2BBD" w:rsidRDefault="007E2BBD" w:rsidP="00BA2D7F">
                <w:pPr>
                  <w:jc w:val="left"/>
                  <w:rPr>
                    <w:lang w:val="en-US"/>
                  </w:rPr>
                </w:pPr>
                <w:r w:rsidRPr="007E2BBD">
                  <w:rPr>
                    <w:rFonts w:ascii="Arial" w:hAnsi="Arial" w:cs="Arial"/>
                    <w:i/>
                  </w:rPr>
                  <w:t>Part </w:t>
                </w:r>
                <w:sdt>
                  <w:sdtPr>
                    <w:rPr>
                      <w:rFonts w:ascii="Arial" w:hAnsi="Arial" w:cs="Arial"/>
                      <w:i/>
                    </w:rPr>
                    <w:alias w:val="docPartNumber"/>
                    <w:tag w:val="docPartNumber"/>
                    <w:id w:val="-471134557"/>
                    <w:placeholder>
                      <w:docPart w:val="591238B57B9E42DA94271A91F7494E46"/>
                    </w:placeholder>
                    <w:text/>
                  </w:sdtPr>
                  <w:sdtContent>
                    <w:r w:rsidRPr="007E2BBD">
                      <w:rPr>
                        <w:rFonts w:ascii="Arial" w:hAnsi="Arial" w:cs="Arial"/>
                        <w:i/>
                      </w:rPr>
                      <w:t>#</w:t>
                    </w:r>
                  </w:sdtContent>
                </w:sdt>
                <w:r w:rsidRPr="007E2BBD">
                  <w:rPr>
                    <w:rFonts w:ascii="Arial" w:hAnsi="Arial" w:cs="Arial"/>
                    <w:i/>
                  </w:rPr>
                  <w:t xml:space="preserve">: </w:t>
                </w:r>
                <w:sdt>
                  <w:sdtPr>
                    <w:rPr>
                      <w:rFonts w:ascii="Arial" w:hAnsi="Arial" w:cs="Arial"/>
                      <w:i/>
                    </w:rPr>
                    <w:alias w:val="complementaryTitle_fr"/>
                    <w:tag w:val="complementaryTitle_fr"/>
                    <w:id w:val="-833448783"/>
                    <w:placeholder>
                      <w:docPart w:val="591238B57B9E42DA94271A91F7494E46"/>
                    </w:placeholder>
                    <w:text/>
                  </w:sdtPr>
                  <w:sdtContent>
                    <w:r w:rsidRPr="007E2BBD">
                      <w:rPr>
                        <w:rFonts w:ascii="Arial" w:hAnsi="Arial" w:cs="Arial"/>
                        <w:i/>
                      </w:rPr>
                      <w:t>partTitle</w:t>
                    </w:r>
                  </w:sdtContent>
                </w:sdt>
              </w:p>
            </w:sdtContent>
          </w:sdt>
          <w:p w:rsidR="00A82EAA" w:rsidRPr="007E2BBD" w:rsidRDefault="0000342F" w:rsidP="0000342F">
            <w:pPr>
              <w:spacing w:after="0"/>
              <w:rPr>
                <w:lang w:val="en-US"/>
              </w:rPr>
            </w:pPr>
            <w:r w:rsidRPr="007E2BBD">
              <w:rPr>
                <w:lang w:val="en-US"/>
              </w:rPr>
              <w:t xml:space="preserve"> </w:t>
            </w:r>
          </w:p>
        </w:tc>
      </w:tr>
    </w:tbl>
    <w:p w:rsidR="00641C3F" w:rsidRPr="007E2BBD" w:rsidRDefault="00641C3F" w:rsidP="00A82EAA">
      <w:pPr>
        <w:spacing w:after="0"/>
        <w:rPr>
          <w:lang w:val="en-US"/>
        </w:rPr>
        <w:sectPr w:rsidR="00641C3F" w:rsidRPr="007E2BBD" w:rsidSect="000F6D77">
          <w:headerReference w:type="even" r:id="rId9"/>
          <w:headerReference w:type="default" r:id="rId10"/>
          <w:footerReference w:type="even" r:id="rId11"/>
          <w:footerReference w:type="default" r:id="rId12"/>
          <w:headerReference w:type="first" r:id="rId13"/>
          <w:footerReference w:type="first" r:id="rId14"/>
          <w:type w:val="oddPage"/>
          <w:pgSz w:w="11907" w:h="16840" w:code="9"/>
          <w:pgMar w:top="652" w:right="737" w:bottom="567" w:left="851" w:header="709" w:footer="284" w:gutter="567"/>
          <w:pgNumType w:fmt="lowerRoman" w:start="1"/>
          <w:cols w:num="2" w:space="454" w:equalWidth="0">
            <w:col w:w="2914" w:space="454"/>
            <w:col w:w="6384"/>
          </w:cols>
          <w:titlePg/>
        </w:sectPr>
      </w:pPr>
      <w:r w:rsidRPr="007E2BBD">
        <w:rPr>
          <w:lang w:val="en-US"/>
        </w:rPr>
        <w:br w:type="page"/>
      </w:r>
    </w:p>
    <w:p w:rsidR="00303B26" w:rsidRPr="00E85C91" w:rsidRDefault="00303B26" w:rsidP="00C622AE">
      <w:pPr>
        <w:pStyle w:val="zzContents"/>
        <w:rPr>
          <w:b w:val="0"/>
          <w:sz w:val="20"/>
          <w:lang w:val="en-US"/>
        </w:rPr>
      </w:pPr>
      <w:r w:rsidRPr="00E85C91">
        <w:rPr>
          <w:lang w:val="en-US"/>
        </w:rPr>
        <w:lastRenderedPageBreak/>
        <w:t>Contents</w:t>
      </w:r>
      <w:r w:rsidRPr="00E85C91">
        <w:rPr>
          <w:lang w:val="en-US"/>
        </w:rPr>
        <w:tab/>
      </w:r>
      <w:r w:rsidRPr="00E85C91">
        <w:rPr>
          <w:b w:val="0"/>
          <w:sz w:val="20"/>
          <w:lang w:val="en-US"/>
        </w:rPr>
        <w:t>Page</w:t>
      </w:r>
    </w:p>
    <w:p w:rsidR="005560C1" w:rsidRPr="006308CD" w:rsidRDefault="005560C1" w:rsidP="005560C1">
      <w:pPr>
        <w:pStyle w:val="TOC9"/>
        <w:rPr>
          <w:lang w:val="en-US"/>
        </w:rPr>
      </w:pPr>
      <w:r w:rsidRPr="00E85C91">
        <w:rPr>
          <w:lang w:val="en-US"/>
        </w:rPr>
        <w:t>#toc</w:t>
      </w:r>
      <w:r w:rsidR="00710CEC" w:rsidRPr="00E85C91">
        <w:rPr>
          <w:lang w:val="en-US"/>
        </w:rPr>
        <w:t xml:space="preserve"> TOC \h \z \t "Heading 1,1,Heading 2,2,Heading 3,3,zzForeword,9,Introduction,9,ANNEX,1,zzBiblio,9,zzIndex,9</w:t>
      </w:r>
      <w:r w:rsidR="00710CEC" w:rsidRPr="006308CD">
        <w:rPr>
          <w:lang w:val="en-US"/>
        </w:rPr>
        <w:t>"</w:t>
      </w:r>
    </w:p>
    <w:p w:rsidR="005560C1" w:rsidRPr="001B699E" w:rsidRDefault="005560C1" w:rsidP="005560C1">
      <w:pPr>
        <w:pStyle w:val="zzForeword"/>
        <w:rPr>
          <w:color w:val="auto"/>
        </w:rPr>
      </w:pPr>
      <w:bookmarkStart w:id="1" w:name="_Toc211529937"/>
      <w:bookmarkStart w:id="2" w:name="_Toc211530359"/>
      <w:bookmarkStart w:id="3" w:name="_Toc211707665"/>
      <w:r w:rsidRPr="001B699E">
        <w:rPr>
          <w:color w:val="auto"/>
        </w:rPr>
        <w:lastRenderedPageBreak/>
        <w:t>#foreword</w:t>
      </w:r>
    </w:p>
    <w:bookmarkEnd w:id="1"/>
    <w:bookmarkEnd w:id="2"/>
    <w:bookmarkEnd w:id="3"/>
    <w:p w:rsidR="00DB4E27" w:rsidRPr="00EE7C6E" w:rsidRDefault="00DB4E27" w:rsidP="00C622AE"/>
    <w:p w:rsidR="00F436AE" w:rsidRPr="00EE7C6E" w:rsidRDefault="00F436AE" w:rsidP="00C622AE">
      <w:pPr>
        <w:pStyle w:val="zzForeword"/>
        <w:sectPr w:rsidR="00F436AE" w:rsidRPr="00EE7C6E" w:rsidSect="00DC6CE8">
          <w:headerReference w:type="even" r:id="rId15"/>
          <w:headerReference w:type="default" r:id="rId16"/>
          <w:footerReference w:type="even" r:id="rId17"/>
          <w:footerReference w:type="default" r:id="rId18"/>
          <w:headerReference w:type="first" r:id="rId19"/>
          <w:footerReference w:type="first" r:id="rId20"/>
          <w:pgSz w:w="11907" w:h="16840" w:code="9"/>
          <w:pgMar w:top="794" w:right="737" w:bottom="567" w:left="851" w:header="709" w:footer="284" w:gutter="567"/>
          <w:pgNumType w:fmt="lowerRoman"/>
          <w:cols w:space="720"/>
          <w:docGrid w:linePitch="360"/>
        </w:sectPr>
      </w:pPr>
    </w:p>
    <w:p w:rsidR="00D65DD5" w:rsidRPr="00CA4901" w:rsidRDefault="00347C40" w:rsidP="00D65DD5">
      <w:pPr>
        <w:jc w:val="left"/>
        <w:rPr>
          <w:rFonts w:ascii="Arial" w:hAnsi="Arial" w:cs="Arial"/>
          <w:b/>
          <w:sz w:val="32"/>
          <w:szCs w:val="32"/>
        </w:rPr>
      </w:pPr>
      <w:sdt>
        <w:sdtPr>
          <w:rPr>
            <w:rFonts w:ascii="Arial" w:hAnsi="Arial" w:cs="Arial"/>
            <w:b/>
            <w:sz w:val="32"/>
            <w:szCs w:val="32"/>
          </w:rPr>
          <w:alias w:val="introductoryTitle"/>
          <w:tag w:val="introductoryTitle"/>
          <w:id w:val="629206529"/>
          <w:placeholder>
            <w:docPart w:val="FE79E12621BB498B9ECBE77E324BB31A"/>
          </w:placeholder>
          <w:showingPlcHdr/>
        </w:sdtPr>
        <w:sdtContent>
          <w:r w:rsidR="00D65DD5" w:rsidRPr="00CA4901">
            <w:rPr>
              <w:rFonts w:ascii="Arial" w:hAnsi="Arial" w:cs="Arial"/>
              <w:b/>
              <w:sz w:val="32"/>
              <w:szCs w:val="32"/>
            </w:rPr>
            <w:t>Introductory element</w:t>
          </w:r>
        </w:sdtContent>
      </w:sdt>
      <w:r w:rsidR="00D65DD5" w:rsidRPr="00CA4901">
        <w:rPr>
          <w:rFonts w:ascii="Arial" w:hAnsi="Arial" w:cs="Arial"/>
          <w:b/>
          <w:sz w:val="32"/>
          <w:szCs w:val="32"/>
        </w:rPr>
        <w:t> —</w:t>
      </w:r>
      <w:r w:rsidR="00D65DD5">
        <w:rPr>
          <w:rFonts w:ascii="Arial" w:hAnsi="Arial" w:cs="Arial"/>
          <w:b/>
          <w:sz w:val="32"/>
          <w:szCs w:val="32"/>
        </w:rPr>
        <w:t xml:space="preserve"> </w:t>
      </w:r>
      <w:sdt>
        <w:sdtPr>
          <w:rPr>
            <w:rFonts w:ascii="Arial" w:hAnsi="Arial" w:cs="Arial"/>
            <w:b/>
            <w:sz w:val="32"/>
            <w:szCs w:val="32"/>
          </w:rPr>
          <w:alias w:val="mainTitle"/>
          <w:tag w:val="mainTitle"/>
          <w:id w:val="202288823"/>
          <w:placeholder>
            <w:docPart w:val="A7A8BF0B06AC461D8C45B21C1F474BFA"/>
          </w:placeholder>
          <w:showingPlcHdr/>
        </w:sdtPr>
        <w:sdtContent>
          <w:r w:rsidR="00D65DD5" w:rsidRPr="00CA4901">
            <w:rPr>
              <w:rFonts w:ascii="Arial" w:hAnsi="Arial" w:cs="Arial"/>
              <w:b/>
              <w:sz w:val="32"/>
              <w:szCs w:val="32"/>
            </w:rPr>
            <w:t>Main element</w:t>
          </w:r>
        </w:sdtContent>
      </w:sdt>
    </w:p>
    <w:sdt>
      <w:sdtPr>
        <w:rPr>
          <w:b/>
          <w:sz w:val="32"/>
        </w:rPr>
        <w:alias w:val="docPartNumber_ifdefined"/>
        <w:tag w:val="docPartNumber_ifdefined"/>
        <w:id w:val="-198861902"/>
        <w:placeholder>
          <w:docPart w:val="ABCD2DFAC6B34576A257FC34F54F8432"/>
        </w:placeholder>
      </w:sdtPr>
      <w:sdtContent>
        <w:p w:rsidR="00D65DD5" w:rsidRPr="00D65DD5" w:rsidRDefault="00D65DD5" w:rsidP="00D65DD5">
          <w:pPr>
            <w:spacing w:before="160" w:after="0" w:line="350" w:lineRule="exact"/>
            <w:jc w:val="left"/>
            <w:rPr>
              <w:b/>
              <w:sz w:val="32"/>
              <w:lang w:val="en-US"/>
            </w:rPr>
          </w:pPr>
          <w:r w:rsidRPr="00D65DD5">
            <w:rPr>
              <w:rFonts w:ascii="Arial" w:hAnsi="Arial" w:cs="Arial"/>
              <w:sz w:val="32"/>
              <w:lang w:val="en-US"/>
            </w:rPr>
            <w:t>Part </w:t>
          </w:r>
          <w:sdt>
            <w:sdtPr>
              <w:rPr>
                <w:rFonts w:ascii="Arial" w:hAnsi="Arial" w:cs="Arial"/>
                <w:sz w:val="32"/>
                <w:lang w:val="en-US"/>
              </w:rPr>
              <w:alias w:val="docPartNumber"/>
              <w:tag w:val="docPartNumber"/>
              <w:id w:val="1746449881"/>
              <w:placeholder>
                <w:docPart w:val="ABCD2DFAC6B34576A257FC34F54F8432"/>
              </w:placeholder>
              <w:text/>
            </w:sdtPr>
            <w:sdtContent>
              <w:r w:rsidRPr="00D65DD5">
                <w:rPr>
                  <w:rFonts w:ascii="Arial" w:hAnsi="Arial" w:cs="Arial"/>
                  <w:sz w:val="32"/>
                  <w:lang w:val="en-US"/>
                </w:rPr>
                <w:t>#</w:t>
              </w:r>
            </w:sdtContent>
          </w:sdt>
          <w:r w:rsidRPr="00D65DD5">
            <w:rPr>
              <w:rFonts w:ascii="Arial" w:hAnsi="Arial" w:cs="Arial"/>
              <w:sz w:val="32"/>
              <w:lang w:val="en-US"/>
            </w:rPr>
            <w:t>:</w:t>
          </w:r>
          <w:r w:rsidRPr="00D65DD5">
            <w:rPr>
              <w:rFonts w:ascii="Arial" w:hAnsi="Arial" w:cs="Arial"/>
              <w:b/>
              <w:sz w:val="32"/>
              <w:lang w:val="en-US"/>
            </w:rPr>
            <w:br/>
          </w:r>
          <w:sdt>
            <w:sdtPr>
              <w:rPr>
                <w:rFonts w:ascii="Arial" w:hAnsi="Arial" w:cs="Arial"/>
                <w:b/>
                <w:sz w:val="32"/>
                <w:lang w:val="en-US"/>
              </w:rPr>
              <w:alias w:val="complementaryTitle"/>
              <w:tag w:val="complementaryTitle"/>
              <w:id w:val="-1451927741"/>
              <w:placeholder>
                <w:docPart w:val="ABCD2DFAC6B34576A257FC34F54F8432"/>
              </w:placeholder>
              <w:text/>
            </w:sdtPr>
            <w:sdtContent>
              <w:r w:rsidRPr="00D65DD5">
                <w:rPr>
                  <w:rFonts w:ascii="Arial" w:hAnsi="Arial" w:cs="Arial"/>
                  <w:b/>
                  <w:sz w:val="32"/>
                  <w:lang w:val="en-US"/>
                </w:rPr>
                <w:t>partTitle</w:t>
              </w:r>
            </w:sdtContent>
          </w:sdt>
        </w:p>
      </w:sdtContent>
    </w:sdt>
    <w:p w:rsidR="00E41DE6" w:rsidRPr="00D65DD5" w:rsidRDefault="00E41DE6" w:rsidP="002E0E22">
      <w:pPr>
        <w:rPr>
          <w:lang w:val="en-US"/>
        </w:rPr>
      </w:pPr>
    </w:p>
    <w:p w:rsidR="005560C1" w:rsidRPr="00EE7C6E" w:rsidRDefault="005560C1" w:rsidP="005560C1">
      <w:r>
        <w:t>#main</w:t>
      </w:r>
    </w:p>
    <w:p w:rsidR="005560C1" w:rsidRPr="00EE7C6E" w:rsidRDefault="005560C1" w:rsidP="005560C1">
      <w:r>
        <w:t>#back</w:t>
      </w:r>
    </w:p>
    <w:sectPr w:rsidR="005560C1" w:rsidRPr="00EE7C6E" w:rsidSect="00CA6E37">
      <w:footerReference w:type="even" r:id="rId21"/>
      <w:footerReference w:type="default" r:id="rId22"/>
      <w:headerReference w:type="first" r:id="rId23"/>
      <w:footerReference w:type="first" r:id="rId24"/>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D6C" w:rsidRDefault="00577D6C" w:rsidP="00C622AE">
      <w:r>
        <w:separator/>
      </w:r>
    </w:p>
    <w:p w:rsidR="00577D6C" w:rsidRDefault="00577D6C" w:rsidP="00C622AE"/>
    <w:p w:rsidR="00577D6C" w:rsidRDefault="00577D6C" w:rsidP="00C622AE"/>
  </w:endnote>
  <w:endnote w:type="continuationSeparator" w:id="0">
    <w:p w:rsidR="00577D6C" w:rsidRDefault="00577D6C" w:rsidP="00C622AE">
      <w:r>
        <w:continuationSeparator/>
      </w:r>
    </w:p>
    <w:p w:rsidR="00577D6C" w:rsidRDefault="00577D6C" w:rsidP="00C622AE"/>
    <w:p w:rsidR="00577D6C" w:rsidRDefault="00577D6C" w:rsidP="00C622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52" w:type="dxa"/>
      <w:jc w:val="center"/>
      <w:tblLayout w:type="fixed"/>
      <w:tblCellMar>
        <w:left w:w="0" w:type="dxa"/>
        <w:right w:w="0" w:type="dxa"/>
      </w:tblCellMar>
      <w:tblLook w:val="0000"/>
    </w:tblPr>
    <w:tblGrid>
      <w:gridCol w:w="1134"/>
      <w:gridCol w:w="8618"/>
    </w:tblGrid>
    <w:tr w:rsidR="00641C3F" w:rsidRPr="001F210B" w:rsidTr="00C9570B">
      <w:trPr>
        <w:cantSplit/>
        <w:jc w:val="center"/>
      </w:trPr>
      <w:tc>
        <w:tcPr>
          <w:tcW w:w="1134" w:type="dxa"/>
          <w:vAlign w:val="bottom"/>
        </w:tcPr>
        <w:p w:rsidR="00641C3F" w:rsidRPr="001F210B" w:rsidRDefault="00641C3F" w:rsidP="00C9570B">
          <w:pPr>
            <w:pStyle w:val="Footer"/>
            <w:spacing w:line="240" w:lineRule="atLeast"/>
            <w:jc w:val="left"/>
            <w:rPr>
              <w:sz w:val="22"/>
              <w:szCs w:val="22"/>
            </w:rPr>
          </w:pPr>
          <w:bookmarkStart w:id="0" w:name="_GoBack"/>
          <w:bookmarkEnd w:id="0"/>
        </w:p>
      </w:tc>
      <w:tc>
        <w:tcPr>
          <w:tcW w:w="8618" w:type="dxa"/>
          <w:vAlign w:val="bottom"/>
        </w:tcPr>
        <w:p w:rsidR="00641C3F" w:rsidRPr="002E0E22" w:rsidRDefault="00641C3F" w:rsidP="00C9570B">
          <w:pPr>
            <w:pStyle w:val="Footer"/>
            <w:spacing w:line="240" w:lineRule="atLeast"/>
            <w:jc w:val="left"/>
            <w:rPr>
              <w:rFonts w:ascii="Arial" w:hAnsi="Arial" w:cs="Arial"/>
              <w:sz w:val="22"/>
              <w:szCs w:val="22"/>
            </w:rPr>
          </w:pPr>
          <w:r w:rsidRPr="002E0E22">
            <w:rPr>
              <w:rFonts w:ascii="Arial" w:hAnsi="Arial" w:cs="Arial"/>
              <w:b/>
              <w:sz w:val="22"/>
              <w:szCs w:val="22"/>
            </w:rPr>
            <w:t>COPYRIGHT PROTECTED DOCUMENT</w:t>
          </w:r>
        </w:p>
      </w:tc>
    </w:tr>
  </w:tbl>
  <w:p w:rsidR="00641C3F" w:rsidRPr="002E0E22" w:rsidRDefault="00641C3F" w:rsidP="00641C3F">
    <w:pPr>
      <w:spacing w:after="0"/>
      <w:jc w:val="left"/>
      <w:rPr>
        <w:rFonts w:ascii="Arial" w:hAnsi="Arial" w:cs="Arial"/>
        <w:lang w:val="fr-CH"/>
      </w:rPr>
    </w:pPr>
  </w:p>
  <w:sdt>
    <w:sdtPr>
      <w:rPr>
        <w:rFonts w:ascii="Arial" w:eastAsia="Times New Roman" w:hAnsi="Arial"/>
        <w:sz w:val="16"/>
        <w:lang w:val="fr-FR" w:eastAsia="en-US"/>
      </w:rPr>
      <w:alias w:val="copyright"/>
      <w:tag w:val="copyright"/>
      <w:id w:val="801969358"/>
      <w:text/>
    </w:sdtPr>
    <w:sdtContent>
      <w:p w:rsidR="0000342F" w:rsidRDefault="0000342F" w:rsidP="0000342F">
        <w:pPr>
          <w:pStyle w:val="Footer"/>
          <w:spacing w:after="60" w:line="190" w:lineRule="exact"/>
          <w:jc w:val="left"/>
          <w:rPr>
            <w:rFonts w:ascii="Arial" w:hAnsi="Arial" w:cs="Arial"/>
            <w:position w:val="2"/>
            <w:sz w:val="18"/>
            <w:szCs w:val="18"/>
          </w:rPr>
        </w:pPr>
        <w:r w:rsidRPr="0000342F">
          <w:rPr>
            <w:rFonts w:ascii="Arial" w:eastAsia="Times New Roman" w:hAnsi="Arial"/>
            <w:sz w:val="16"/>
            <w:lang w:val="fr-FR" w:eastAsia="en-US"/>
          </w:rPr>
          <w:t>© ISO ####</w:t>
        </w:r>
      </w:p>
    </w:sdtContent>
  </w:sdt>
  <w:p w:rsidR="00641C3F" w:rsidRPr="00641C3F" w:rsidRDefault="00641C3F" w:rsidP="00641C3F">
    <w:pPr>
      <w:pStyle w:val="pbcopy"/>
      <w:rPr>
        <w:lang w:val="en-US"/>
      </w:rPr>
    </w:pPr>
    <w:r w:rsidRPr="00641C3F">
      <w:rPr>
        <w:lang w:val="en-US"/>
      </w:rPr>
      <w:t>All rights reserved. Unless otherwise specified, no part of this publication may be reproduced or utilized in any form or by any means, electronic or mechanical, including photocopying and microfilm, without permission in writing from either ISO at the address below or ISO's member body in the country of the requester.</w:t>
    </w:r>
  </w:p>
  <w:p w:rsidR="00641C3F" w:rsidRPr="001F210B" w:rsidRDefault="00641C3F" w:rsidP="00641C3F">
    <w:pPr>
      <w:pStyle w:val="pbcopy"/>
      <w:ind w:left="238"/>
      <w:jc w:val="left"/>
    </w:pPr>
    <w:r w:rsidRPr="00641C3F">
      <w:rPr>
        <w:lang w:val="en-US"/>
      </w:rPr>
      <w:t>ISO copyright office</w:t>
    </w:r>
    <w:r w:rsidRPr="00641C3F">
      <w:rPr>
        <w:lang w:val="en-US"/>
      </w:rPr>
      <w:br/>
      <w:t>Case postale 56 </w:t>
    </w:r>
    <w:r w:rsidRPr="001F210B">
      <w:sym w:font="Symbol" w:char="F0B7"/>
    </w:r>
    <w:r w:rsidRPr="00641C3F">
      <w:rPr>
        <w:lang w:val="en-US"/>
      </w:rPr>
      <w:t> CH-1211 Geneva 20</w:t>
    </w:r>
    <w:r w:rsidRPr="00641C3F">
      <w:rPr>
        <w:lang w:val="en-US"/>
      </w:rPr>
      <w:br/>
      <w:t>Tel.  </w:t>
    </w:r>
    <w:r w:rsidRPr="001F210B">
      <w:t>+ 41 22 749 01 11</w:t>
    </w:r>
    <w:r w:rsidRPr="001F210B">
      <w:br/>
      <w:t>Fax  + 41 22 749 09 47</w:t>
    </w:r>
    <w:r w:rsidRPr="001F210B">
      <w:br/>
      <w:t>E-mail  copyright@iso.org</w:t>
    </w:r>
    <w:r w:rsidRPr="001F210B">
      <w:br/>
      <w:t>Web  www.iso.org</w:t>
    </w:r>
  </w:p>
  <w:p w:rsidR="00641C3F" w:rsidRPr="001F210B" w:rsidRDefault="00641C3F" w:rsidP="00641C3F">
    <w:pPr>
      <w:pStyle w:val="pbcopy"/>
      <w:spacing w:after="0"/>
    </w:pPr>
    <w:r w:rsidRPr="001F210B">
      <w:t>Published in Switzerland</w:t>
    </w:r>
  </w:p>
  <w:p w:rsidR="00A82EAA" w:rsidRDefault="00A82EAA">
    <w:pPr>
      <w:pStyle w:val="pbcopy"/>
      <w:spacing w:after="0" w:line="230" w:lineRule="exact"/>
      <w:rPr>
        <w:sz w:val="20"/>
      </w:rPr>
    </w:pPr>
  </w:p>
  <w:tbl>
    <w:tblPr>
      <w:tblW w:w="0" w:type="auto"/>
      <w:jc w:val="center"/>
      <w:tblLayout w:type="fixed"/>
      <w:tblCellMar>
        <w:left w:w="0" w:type="dxa"/>
        <w:right w:w="0" w:type="dxa"/>
      </w:tblCellMar>
      <w:tblLook w:val="0000"/>
    </w:tblPr>
    <w:tblGrid>
      <w:gridCol w:w="1814"/>
      <w:gridCol w:w="2835"/>
      <w:gridCol w:w="5103"/>
    </w:tblGrid>
    <w:tr w:rsidR="00DC6CE8" w:rsidRPr="0025566A" w:rsidTr="00C9570B">
      <w:trPr>
        <w:cantSplit/>
        <w:jc w:val="center"/>
      </w:trPr>
      <w:tc>
        <w:tcPr>
          <w:tcW w:w="1814" w:type="dxa"/>
          <w:vAlign w:val="bottom"/>
        </w:tcPr>
        <w:p w:rsidR="00DC6CE8" w:rsidRPr="0025566A" w:rsidRDefault="00347C40" w:rsidP="00C9570B">
          <w:pPr>
            <w:pStyle w:val="Footer"/>
            <w:spacing w:before="540"/>
            <w:jc w:val="left"/>
          </w:pPr>
          <w:r w:rsidRPr="0025566A">
            <w:fldChar w:fldCharType="begin"/>
          </w:r>
          <w:r w:rsidR="00DC6CE8" w:rsidRPr="0025566A">
            <w:instrText xml:space="preserve"> PAGE   \* MERGEFORMAT </w:instrText>
          </w:r>
          <w:r w:rsidRPr="0025566A">
            <w:fldChar w:fldCharType="separate"/>
          </w:r>
          <w:r w:rsidR="002C4277">
            <w:rPr>
              <w:noProof/>
            </w:rPr>
            <w:t>ii</w:t>
          </w:r>
          <w:r w:rsidRPr="0025566A">
            <w:fldChar w:fldCharType="end"/>
          </w:r>
        </w:p>
      </w:tc>
      <w:tc>
        <w:tcPr>
          <w:tcW w:w="2835" w:type="dxa"/>
          <w:vAlign w:val="bottom"/>
        </w:tcPr>
        <w:p w:rsidR="00DC6CE8" w:rsidRPr="0025566A" w:rsidRDefault="00347C40" w:rsidP="00C9570B">
          <w:pPr>
            <w:pStyle w:val="Footer"/>
            <w:spacing w:before="540"/>
            <w:jc w:val="center"/>
            <w:rPr>
              <w:b/>
            </w:rPr>
          </w:pPr>
          <w:sdt>
            <w:sdtPr>
              <w:rPr>
                <w:b/>
              </w:rPr>
              <w:alias w:val="docIsProof"/>
              <w:tag w:val="docIsProof"/>
              <w:id w:val="135401751"/>
              <w:dropDownList>
                <w:listItem w:displayText=" " w:value="FALSE"/>
                <w:listItem w:displayText="PROOF/ÉPREUVE" w:value="TRUE"/>
              </w:dropDownList>
            </w:sdtPr>
            <w:sdtContent>
              <w:r w:rsidR="00DC6CE8" w:rsidRPr="0025566A">
                <w:rPr>
                  <w:b/>
                </w:rPr>
                <w:t xml:space="preserve"> </w:t>
              </w:r>
            </w:sdtContent>
          </w:sdt>
        </w:p>
      </w:tc>
      <w:tc>
        <w:tcPr>
          <w:tcW w:w="5103" w:type="dxa"/>
          <w:vAlign w:val="bottom"/>
        </w:tcPr>
        <w:p w:rsidR="00DC6CE8" w:rsidRPr="0025566A" w:rsidRDefault="00347C40" w:rsidP="00C9570B">
          <w:pPr>
            <w:pStyle w:val="Footer"/>
            <w:spacing w:before="540"/>
            <w:jc w:val="right"/>
            <w:rPr>
              <w:sz w:val="16"/>
              <w:szCs w:val="16"/>
            </w:rPr>
          </w:pPr>
          <w:sdt>
            <w:sdtPr>
              <w:rPr>
                <w:sz w:val="16"/>
              </w:rPr>
              <w:alias w:val="copyright"/>
              <w:tag w:val="copyright"/>
              <w:id w:val="135401752"/>
              <w:text/>
            </w:sdtPr>
            <w:sdtContent>
              <w:r w:rsidR="00DC6CE8" w:rsidRPr="0025566A">
                <w:rPr>
                  <w:sz w:val="16"/>
                </w:rPr>
                <w:t>© ISO #### – All rights reserved</w:t>
              </w:r>
            </w:sdtContent>
          </w:sdt>
        </w:p>
      </w:tc>
    </w:tr>
  </w:tbl>
  <w:p w:rsidR="00A82EAA" w:rsidRPr="00831048" w:rsidRDefault="00A82EAA">
    <w:pPr>
      <w:pStyle w:val="Footer"/>
      <w:jc w:val="left"/>
      <w:rPr>
        <w:lang w:val="en-US"/>
      </w:rPr>
    </w:pPr>
  </w:p>
  <w:p w:rsidR="00A82EAA" w:rsidRDefault="00A82E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2211"/>
      <w:gridCol w:w="2211"/>
      <w:gridCol w:w="2211"/>
    </w:tblGrid>
    <w:tr w:rsidR="00A82EAA">
      <w:trPr>
        <w:cantSplit/>
        <w:trHeight w:hRule="exact" w:val="760"/>
      </w:trPr>
      <w:tc>
        <w:tcPr>
          <w:tcW w:w="2211" w:type="dxa"/>
        </w:tcPr>
        <w:p w:rsidR="00A82EAA" w:rsidRDefault="00A82EAA">
          <w:pPr>
            <w:pStyle w:val="Footer"/>
            <w:spacing w:line="230" w:lineRule="exact"/>
          </w:pPr>
        </w:p>
      </w:tc>
      <w:tc>
        <w:tcPr>
          <w:tcW w:w="2211" w:type="dxa"/>
        </w:tcPr>
        <w:p w:rsidR="00A82EAA" w:rsidRDefault="00A82EAA">
          <w:pPr>
            <w:pStyle w:val="Footer"/>
            <w:spacing w:line="230" w:lineRule="exact"/>
            <w:jc w:val="center"/>
            <w:rPr>
              <w:smallCaps/>
            </w:rPr>
          </w:pPr>
        </w:p>
      </w:tc>
      <w:tc>
        <w:tcPr>
          <w:tcW w:w="2211" w:type="dxa"/>
        </w:tcPr>
        <w:p w:rsidR="00A82EAA" w:rsidRDefault="00347C40">
          <w:pPr>
            <w:pStyle w:val="Footer"/>
            <w:spacing w:before="540" w:line="230" w:lineRule="exact"/>
            <w:jc w:val="right"/>
            <w:rPr>
              <w:smallCaps/>
            </w:rPr>
          </w:pPr>
          <w:r>
            <w:fldChar w:fldCharType="begin"/>
          </w:r>
          <w:r w:rsidR="00240AB7">
            <w:instrText>PAGE \* ROMAN</w:instrText>
          </w:r>
          <w:r>
            <w:fldChar w:fldCharType="separate"/>
          </w:r>
          <w:r w:rsidR="00A82EAA">
            <w:rPr>
              <w:noProof/>
            </w:rPr>
            <w:t>I</w:t>
          </w:r>
          <w:r>
            <w:rPr>
              <w:noProof/>
            </w:rPr>
            <w:fldChar w:fldCharType="end"/>
          </w:r>
        </w:p>
      </w:tc>
    </w:tr>
  </w:tbl>
  <w:p w:rsidR="00A82EAA" w:rsidRDefault="00A82EAA">
    <w:pPr>
      <w:pStyle w:val="Footer"/>
      <w:spacing w:line="230" w:lineRule="exac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2914"/>
      <w:gridCol w:w="454"/>
      <w:gridCol w:w="3402"/>
      <w:gridCol w:w="2982"/>
    </w:tblGrid>
    <w:tr w:rsidR="00A82EAA">
      <w:trPr>
        <w:cantSplit/>
      </w:trPr>
      <w:tc>
        <w:tcPr>
          <w:tcW w:w="2914" w:type="dxa"/>
          <w:vMerge w:val="restart"/>
        </w:tcPr>
        <w:p w:rsidR="00A82EAA" w:rsidRDefault="00A82EAA">
          <w:pPr>
            <w:pStyle w:val="Footer"/>
            <w:spacing w:before="80" w:line="150" w:lineRule="exact"/>
            <w:rPr>
              <w:caps/>
              <w:sz w:val="12"/>
            </w:rPr>
          </w:pPr>
        </w:p>
      </w:tc>
      <w:tc>
        <w:tcPr>
          <w:tcW w:w="454" w:type="dxa"/>
          <w:vMerge w:val="restart"/>
        </w:tcPr>
        <w:p w:rsidR="00A82EAA" w:rsidRDefault="00A82EAA">
          <w:pPr>
            <w:pStyle w:val="Footer"/>
            <w:spacing w:line="240" w:lineRule="auto"/>
            <w:rPr>
              <w:sz w:val="18"/>
            </w:rPr>
          </w:pPr>
        </w:p>
      </w:tc>
      <w:tc>
        <w:tcPr>
          <w:tcW w:w="6384" w:type="dxa"/>
          <w:gridSpan w:val="2"/>
        </w:tcPr>
        <w:p w:rsidR="00A82EAA" w:rsidRDefault="00A82EAA">
          <w:pPr>
            <w:pStyle w:val="Footer"/>
            <w:spacing w:before="80" w:after="80" w:line="230" w:lineRule="exact"/>
            <w:ind w:left="80" w:right="80"/>
            <w:jc w:val="left"/>
          </w:pPr>
        </w:p>
      </w:tc>
    </w:tr>
    <w:tr w:rsidR="00A82EAA">
      <w:trPr>
        <w:cantSplit/>
      </w:trPr>
      <w:tc>
        <w:tcPr>
          <w:tcW w:w="2914" w:type="dxa"/>
          <w:vMerge/>
        </w:tcPr>
        <w:p w:rsidR="00A82EAA" w:rsidRDefault="00A82EAA">
          <w:pPr>
            <w:pStyle w:val="Footer"/>
            <w:spacing w:line="240" w:lineRule="auto"/>
            <w:rPr>
              <w:caps/>
              <w:sz w:val="12"/>
            </w:rPr>
          </w:pPr>
        </w:p>
      </w:tc>
      <w:tc>
        <w:tcPr>
          <w:tcW w:w="454" w:type="dxa"/>
          <w:vMerge/>
        </w:tcPr>
        <w:p w:rsidR="00A82EAA" w:rsidRDefault="00A82EAA">
          <w:pPr>
            <w:pStyle w:val="Footer"/>
            <w:spacing w:line="240" w:lineRule="auto"/>
            <w:rPr>
              <w:sz w:val="18"/>
            </w:rPr>
          </w:pPr>
        </w:p>
      </w:tc>
      <w:tc>
        <w:tcPr>
          <w:tcW w:w="6384" w:type="dxa"/>
          <w:gridSpan w:val="2"/>
        </w:tcPr>
        <w:p w:rsidR="00A82EAA" w:rsidRDefault="00A82EAA">
          <w:pPr>
            <w:pStyle w:val="Footer"/>
            <w:spacing w:line="240" w:lineRule="auto"/>
            <w:jc w:val="right"/>
            <w:rPr>
              <w:sz w:val="18"/>
            </w:rPr>
          </w:pPr>
        </w:p>
      </w:tc>
    </w:tr>
    <w:tr w:rsidR="00A82EAA">
      <w:trPr>
        <w:cantSplit/>
        <w:trHeight w:hRule="exact" w:val="1600"/>
      </w:trPr>
      <w:tc>
        <w:tcPr>
          <w:tcW w:w="2914" w:type="dxa"/>
          <w:vMerge/>
        </w:tcPr>
        <w:p w:rsidR="00A82EAA" w:rsidRDefault="00A82EAA">
          <w:pPr>
            <w:pStyle w:val="Footer"/>
            <w:spacing w:line="150" w:lineRule="exact"/>
            <w:rPr>
              <w:caps/>
              <w:sz w:val="12"/>
            </w:rPr>
          </w:pPr>
        </w:p>
      </w:tc>
      <w:tc>
        <w:tcPr>
          <w:tcW w:w="454" w:type="dxa"/>
          <w:vMerge/>
        </w:tcPr>
        <w:p w:rsidR="00A82EAA" w:rsidRDefault="00A82EAA">
          <w:pPr>
            <w:pStyle w:val="Footer"/>
            <w:rPr>
              <w:sz w:val="18"/>
            </w:rPr>
          </w:pPr>
        </w:p>
      </w:tc>
      <w:tc>
        <w:tcPr>
          <w:tcW w:w="3402" w:type="dxa"/>
          <w:tcBorders>
            <w:top w:val="triple" w:sz="6" w:space="0" w:color="auto"/>
          </w:tcBorders>
          <w:vAlign w:val="bottom"/>
        </w:tcPr>
        <w:p w:rsidR="00A82EAA" w:rsidRDefault="00347C40">
          <w:pPr>
            <w:pStyle w:val="Footer"/>
            <w:spacing w:line="240" w:lineRule="auto"/>
            <w:ind w:left="-23"/>
            <w:jc w:val="left"/>
            <w:rPr>
              <w:sz w:val="18"/>
            </w:rPr>
          </w:pPr>
          <w:r>
            <w:rPr>
              <w:sz w:val="120"/>
            </w:rPr>
            <w:fldChar w:fldCharType="begin"/>
          </w:r>
          <w:r w:rsidR="00240AB7">
            <w:rPr>
              <w:sz w:val="120"/>
            </w:rPr>
            <w:instrText xml:space="preserve"> INCLUDEPICTURE  "\\\\138.81.2.15\\StandData\\Draw\\Eps\\Logo\\Logo0002.EPS" \* MERGEFORMATINET </w:instrText>
          </w:r>
          <w:r>
            <w:rPr>
              <w:sz w:val="120"/>
            </w:rPr>
            <w:fldChar w:fldCharType="separate"/>
          </w:r>
          <w:r>
            <w:rPr>
              <w:sz w:val="120"/>
            </w:rPr>
            <w:fldChar w:fldCharType="begin"/>
          </w:r>
          <w:r w:rsidR="007B03D3">
            <w:rPr>
              <w:sz w:val="120"/>
            </w:rPr>
            <w:instrText xml:space="preserve"> INCLUDEPICTURE  "\\\\138.81.2.15\\StandData\\Draw\\Eps\\Logo\\Logo0002.EPS" \* MERGEFORMATINET </w:instrText>
          </w:r>
          <w:r>
            <w:rPr>
              <w:sz w:val="120"/>
            </w:rPr>
            <w:fldChar w:fldCharType="separate"/>
          </w:r>
          <w:r w:rsidRPr="00347C40">
            <w:rPr>
              <w:sz w:val="1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pt;height:62.8pt">
                <v:imagedata r:id="rId1" r:href="rId2"/>
              </v:shape>
            </w:pict>
          </w:r>
          <w:r>
            <w:rPr>
              <w:sz w:val="120"/>
            </w:rPr>
            <w:fldChar w:fldCharType="end"/>
          </w:r>
          <w:r>
            <w:rPr>
              <w:sz w:val="120"/>
            </w:rPr>
            <w:fldChar w:fldCharType="end"/>
          </w:r>
        </w:p>
      </w:tc>
      <w:tc>
        <w:tcPr>
          <w:tcW w:w="2982" w:type="dxa"/>
          <w:tcBorders>
            <w:top w:val="triple" w:sz="6" w:space="0" w:color="auto"/>
          </w:tcBorders>
          <w:vAlign w:val="bottom"/>
        </w:tcPr>
        <w:p w:rsidR="00A82EAA" w:rsidRPr="007C05D2" w:rsidRDefault="00A82EAA">
          <w:pPr>
            <w:pStyle w:val="Footer"/>
            <w:spacing w:line="210" w:lineRule="exact"/>
            <w:jc w:val="right"/>
            <w:rPr>
              <w:rFonts w:ascii="Arial" w:hAnsi="Arial" w:cs="Arial"/>
              <w:sz w:val="18"/>
            </w:rPr>
          </w:pPr>
          <w:r w:rsidRPr="007C05D2">
            <w:rPr>
              <w:rFonts w:ascii="Arial" w:hAnsi="Arial" w:cs="Arial"/>
              <w:sz w:val="18"/>
            </w:rPr>
            <w:t>Reference number</w:t>
          </w:r>
        </w:p>
        <w:sdt>
          <w:sdtPr>
            <w:rPr>
              <w:rFonts w:ascii="Arial" w:hAnsi="Arial" w:cs="Arial"/>
              <w:sz w:val="18"/>
            </w:rPr>
            <w:alias w:val="docReference"/>
            <w:tag w:val="docReference"/>
            <w:id w:val="135401739"/>
            <w:placeholder>
              <w:docPart w:val="DefaultPlaceholder_22675703"/>
            </w:placeholder>
            <w:text/>
          </w:sdtPr>
          <w:sdtContent>
            <w:p w:rsidR="00A82EAA" w:rsidRPr="0000342F" w:rsidRDefault="00A82EAA">
              <w:pPr>
                <w:pStyle w:val="Footer"/>
                <w:spacing w:line="210" w:lineRule="exact"/>
                <w:jc w:val="right"/>
                <w:rPr>
                  <w:rFonts w:ascii="Arial" w:hAnsi="Arial" w:cs="Arial"/>
                  <w:position w:val="2"/>
                  <w:sz w:val="18"/>
                </w:rPr>
              </w:pPr>
              <w:r w:rsidRPr="0000342F">
                <w:rPr>
                  <w:rFonts w:ascii="Arial" w:hAnsi="Arial" w:cs="Arial"/>
                  <w:sz w:val="18"/>
                </w:rPr>
                <w:t>ISO #####</w:t>
              </w:r>
              <w:r w:rsidRPr="0000342F">
                <w:rPr>
                  <w:rFonts w:ascii="Arial" w:hAnsi="Arial" w:cs="Arial"/>
                  <w:sz w:val="18"/>
                </w:rPr>
                <w:noBreakHyphen/>
                <w:t>##:####(E)</w:t>
              </w:r>
            </w:p>
          </w:sdtContent>
        </w:sdt>
        <w:sdt>
          <w:sdtPr>
            <w:rPr>
              <w:rFonts w:ascii="Arial" w:hAnsi="Arial" w:cs="Arial"/>
              <w:position w:val="2"/>
              <w:sz w:val="18"/>
              <w:szCs w:val="18"/>
            </w:rPr>
            <w:alias w:val="copyright"/>
            <w:tag w:val="copyright"/>
            <w:id w:val="135401740"/>
            <w:placeholder>
              <w:docPart w:val="DefaultPlaceholder_22675703"/>
            </w:placeholder>
            <w:text/>
          </w:sdtPr>
          <w:sdtContent>
            <w:p w:rsidR="00A82EAA" w:rsidRPr="0000342F" w:rsidRDefault="00A82EAA">
              <w:pPr>
                <w:pStyle w:val="Footer"/>
                <w:spacing w:before="600" w:line="210" w:lineRule="exact"/>
                <w:jc w:val="right"/>
                <w:rPr>
                  <w:rFonts w:ascii="Arial" w:hAnsi="Arial" w:cs="Arial"/>
                  <w:sz w:val="18"/>
                  <w:szCs w:val="18"/>
                </w:rPr>
              </w:pPr>
              <w:r w:rsidRPr="0000342F">
                <w:rPr>
                  <w:rFonts w:ascii="Arial" w:hAnsi="Arial" w:cs="Arial"/>
                  <w:position w:val="2"/>
                  <w:sz w:val="18"/>
                  <w:szCs w:val="18"/>
                </w:rPr>
                <w:t>© ISO ####</w:t>
              </w:r>
            </w:p>
          </w:sdtContent>
        </w:sdt>
      </w:tc>
    </w:tr>
  </w:tbl>
  <w:p w:rsidR="00A82EAA" w:rsidRDefault="00A82EAA" w:rsidP="00EC510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RPr="005E5DB7" w:rsidTr="00E76B3B">
      <w:trPr>
        <w:cantSplit/>
        <w:jc w:val="center"/>
      </w:trPr>
      <w:tc>
        <w:tcPr>
          <w:tcW w:w="1814" w:type="dxa"/>
          <w:vAlign w:val="bottom"/>
        </w:tcPr>
        <w:p w:rsidR="00C622AE" w:rsidRPr="005E5DB7" w:rsidRDefault="00347C40" w:rsidP="00E76B3B">
          <w:pPr>
            <w:pStyle w:val="Footer"/>
            <w:spacing w:before="540"/>
            <w:jc w:val="left"/>
          </w:pPr>
          <w:r>
            <w:fldChar w:fldCharType="begin"/>
          </w:r>
          <w:r w:rsidR="00240AB7">
            <w:instrText xml:space="preserve"> PAGE   \* MERGEFORMAT </w:instrText>
          </w:r>
          <w:r>
            <w:fldChar w:fldCharType="separate"/>
          </w:r>
          <w:r w:rsidR="002C4277">
            <w:rPr>
              <w:noProof/>
            </w:rPr>
            <w:t>iv</w:t>
          </w:r>
          <w:r>
            <w:rPr>
              <w:noProof/>
            </w:rPr>
            <w:fldChar w:fldCharType="end"/>
          </w:r>
        </w:p>
      </w:tc>
      <w:tc>
        <w:tcPr>
          <w:tcW w:w="2835" w:type="dxa"/>
          <w:vAlign w:val="bottom"/>
        </w:tcPr>
        <w:p w:rsidR="00C622AE" w:rsidRPr="005E5DB7" w:rsidRDefault="00347C40" w:rsidP="00E76B3B">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5E5DB7" w:rsidRDefault="00347C40" w:rsidP="00E76B3B">
          <w:pPr>
            <w:pStyle w:val="Footer"/>
            <w:spacing w:before="540"/>
            <w:jc w:val="right"/>
            <w:rPr>
              <w:sz w:val="16"/>
              <w:szCs w:val="16"/>
            </w:rPr>
          </w:pPr>
          <w:sdt>
            <w:sdtPr>
              <w:rPr>
                <w:sz w:val="16"/>
              </w:rPr>
              <w:alias w:val="copyright"/>
              <w:tag w:val="copyright"/>
              <w:id w:val="66458224"/>
              <w:text/>
            </w:sdtPr>
            <w:sdtContent>
              <w:r w:rsidR="00C622AE" w:rsidRPr="0025566A">
                <w:rPr>
                  <w:sz w:val="16"/>
                </w:rPr>
                <w:t>© ISO #### – All rights reserved</w:t>
              </w:r>
            </w:sdtContent>
          </w:sdt>
        </w:p>
      </w:tc>
    </w:tr>
  </w:tbl>
  <w:p w:rsidR="00C622AE" w:rsidRPr="008D0DA1" w:rsidRDefault="00C622AE" w:rsidP="00C622AE">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347C40" w:rsidP="00E76B3B">
          <w:pPr>
            <w:pStyle w:val="Footer"/>
            <w:spacing w:before="540"/>
            <w:jc w:val="left"/>
            <w:rPr>
              <w:b/>
              <w:sz w:val="16"/>
              <w:szCs w:val="16"/>
            </w:rPr>
          </w:pPr>
          <w:sdt>
            <w:sdtPr>
              <w:rPr>
                <w:sz w:val="16"/>
              </w:rPr>
              <w:alias w:val="copyright"/>
              <w:tag w:val="copyright"/>
              <w:id w:val="66458227"/>
              <w:text/>
            </w:sdtPr>
            <w:sdtContent>
              <w:r w:rsidR="00C622AE" w:rsidRPr="001B699E">
                <w:rPr>
                  <w:sz w:val="16"/>
                </w:rPr>
                <w:t>© ISO #### – All rights reserved</w:t>
              </w:r>
            </w:sdtContent>
          </w:sdt>
        </w:p>
      </w:tc>
      <w:tc>
        <w:tcPr>
          <w:tcW w:w="2835" w:type="dxa"/>
          <w:vAlign w:val="bottom"/>
        </w:tcPr>
        <w:p w:rsidR="00C622AE" w:rsidRPr="00727C59" w:rsidRDefault="00347C40" w:rsidP="00E76B3B">
          <w:pPr>
            <w:pStyle w:val="Footer"/>
            <w:spacing w:before="540"/>
            <w:jc w:val="center"/>
            <w:rPr>
              <w:b/>
            </w:rPr>
          </w:pPr>
          <w:sdt>
            <w:sdtPr>
              <w:rPr>
                <w:b/>
                <w:color w:val="1F497D" w:themeColor="text2"/>
              </w:rPr>
              <w:alias w:val="docIsProof"/>
              <w:tag w:val="docIsProof"/>
              <w:id w:val="8587467"/>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Default="00347C40" w:rsidP="00E76B3B">
          <w:pPr>
            <w:pStyle w:val="Footer"/>
            <w:spacing w:before="540"/>
            <w:jc w:val="right"/>
          </w:pPr>
          <w:r>
            <w:fldChar w:fldCharType="begin"/>
          </w:r>
          <w:r w:rsidR="00240AB7">
            <w:instrText xml:space="preserve"> PAGE   \* MERGEFORMAT </w:instrText>
          </w:r>
          <w:r>
            <w:fldChar w:fldCharType="separate"/>
          </w:r>
          <w:r w:rsidR="002C4277">
            <w:rPr>
              <w:noProof/>
            </w:rPr>
            <w:t>iii</w:t>
          </w:r>
          <w:r>
            <w:rPr>
              <w:noProof/>
            </w:rPr>
            <w:fldChar w:fldCharType="end"/>
          </w:r>
        </w:p>
      </w:tc>
    </w:tr>
  </w:tbl>
  <w:p w:rsidR="00C622AE" w:rsidRDefault="00C622AE" w:rsidP="00C622AE">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2914"/>
      <w:gridCol w:w="454"/>
      <w:gridCol w:w="3402"/>
      <w:gridCol w:w="2982"/>
    </w:tblGrid>
    <w:tr w:rsidR="00EC510F">
      <w:trPr>
        <w:cantSplit/>
      </w:trPr>
      <w:tc>
        <w:tcPr>
          <w:tcW w:w="2914" w:type="dxa"/>
          <w:vMerge w:val="restart"/>
        </w:tcPr>
        <w:p w:rsidR="00EC510F" w:rsidRDefault="00EC510F">
          <w:pPr>
            <w:pStyle w:val="Footer"/>
            <w:spacing w:before="80" w:line="150" w:lineRule="exact"/>
            <w:rPr>
              <w:caps/>
              <w:sz w:val="12"/>
            </w:rPr>
          </w:pPr>
        </w:p>
      </w:tc>
      <w:tc>
        <w:tcPr>
          <w:tcW w:w="454" w:type="dxa"/>
          <w:vMerge w:val="restart"/>
        </w:tcPr>
        <w:p w:rsidR="00EC510F" w:rsidRDefault="00EC510F">
          <w:pPr>
            <w:pStyle w:val="Footer"/>
            <w:spacing w:line="240" w:lineRule="auto"/>
            <w:rPr>
              <w:sz w:val="18"/>
            </w:rPr>
          </w:pPr>
        </w:p>
      </w:tc>
      <w:tc>
        <w:tcPr>
          <w:tcW w:w="6384" w:type="dxa"/>
          <w:gridSpan w:val="2"/>
        </w:tcPr>
        <w:p w:rsidR="00EC510F" w:rsidRDefault="00EC510F">
          <w:pPr>
            <w:pStyle w:val="Footer"/>
            <w:spacing w:before="80" w:after="80" w:line="230" w:lineRule="exact"/>
            <w:ind w:left="80" w:right="80"/>
            <w:jc w:val="left"/>
          </w:pPr>
        </w:p>
      </w:tc>
    </w:tr>
    <w:tr w:rsidR="00EC510F">
      <w:trPr>
        <w:cantSplit/>
      </w:trPr>
      <w:tc>
        <w:tcPr>
          <w:tcW w:w="2914" w:type="dxa"/>
          <w:vMerge/>
        </w:tcPr>
        <w:p w:rsidR="00EC510F" w:rsidRDefault="00EC510F">
          <w:pPr>
            <w:pStyle w:val="Footer"/>
            <w:spacing w:line="240" w:lineRule="auto"/>
            <w:rPr>
              <w:caps/>
              <w:sz w:val="12"/>
            </w:rPr>
          </w:pPr>
        </w:p>
      </w:tc>
      <w:tc>
        <w:tcPr>
          <w:tcW w:w="454" w:type="dxa"/>
          <w:vMerge/>
        </w:tcPr>
        <w:p w:rsidR="00EC510F" w:rsidRDefault="00EC510F">
          <w:pPr>
            <w:pStyle w:val="Footer"/>
            <w:spacing w:line="240" w:lineRule="auto"/>
            <w:rPr>
              <w:sz w:val="18"/>
            </w:rPr>
          </w:pPr>
        </w:p>
      </w:tc>
      <w:tc>
        <w:tcPr>
          <w:tcW w:w="6384" w:type="dxa"/>
          <w:gridSpan w:val="2"/>
        </w:tcPr>
        <w:p w:rsidR="00EC510F" w:rsidRDefault="00EC510F">
          <w:pPr>
            <w:pStyle w:val="Footer"/>
            <w:spacing w:line="240" w:lineRule="auto"/>
            <w:jc w:val="right"/>
            <w:rPr>
              <w:sz w:val="18"/>
            </w:rPr>
          </w:pPr>
        </w:p>
      </w:tc>
    </w:tr>
    <w:tr w:rsidR="00EC510F">
      <w:trPr>
        <w:cantSplit/>
        <w:trHeight w:hRule="exact" w:val="1600"/>
      </w:trPr>
      <w:tc>
        <w:tcPr>
          <w:tcW w:w="2914" w:type="dxa"/>
          <w:vMerge/>
        </w:tcPr>
        <w:p w:rsidR="00EC510F" w:rsidRDefault="00EC510F">
          <w:pPr>
            <w:pStyle w:val="Footer"/>
            <w:spacing w:line="150" w:lineRule="exact"/>
            <w:rPr>
              <w:caps/>
              <w:sz w:val="12"/>
            </w:rPr>
          </w:pPr>
        </w:p>
      </w:tc>
      <w:tc>
        <w:tcPr>
          <w:tcW w:w="454" w:type="dxa"/>
          <w:vMerge/>
        </w:tcPr>
        <w:p w:rsidR="00EC510F" w:rsidRDefault="00EC510F">
          <w:pPr>
            <w:pStyle w:val="Footer"/>
            <w:rPr>
              <w:sz w:val="18"/>
            </w:rPr>
          </w:pPr>
        </w:p>
      </w:tc>
      <w:tc>
        <w:tcPr>
          <w:tcW w:w="3402" w:type="dxa"/>
          <w:tcBorders>
            <w:top w:val="triple" w:sz="6" w:space="0" w:color="auto"/>
          </w:tcBorders>
          <w:vAlign w:val="bottom"/>
        </w:tcPr>
        <w:p w:rsidR="00EC510F" w:rsidRDefault="00347C40">
          <w:pPr>
            <w:pStyle w:val="Footer"/>
            <w:spacing w:line="240" w:lineRule="auto"/>
            <w:ind w:left="-23"/>
            <w:jc w:val="left"/>
            <w:rPr>
              <w:sz w:val="18"/>
            </w:rPr>
          </w:pPr>
          <w:r>
            <w:rPr>
              <w:sz w:val="120"/>
            </w:rPr>
            <w:fldChar w:fldCharType="begin"/>
          </w:r>
          <w:r w:rsidR="00240AB7">
            <w:rPr>
              <w:sz w:val="120"/>
            </w:rPr>
            <w:instrText xml:space="preserve"> INCLUDEPICTURE  "\\\\138.81.2.15\\StandData\\Draw\\Eps\\Logo\\Logo0002.EPS" \* MERGEFORMATINET </w:instrText>
          </w:r>
          <w:r>
            <w:rPr>
              <w:sz w:val="120"/>
            </w:rPr>
            <w:fldChar w:fldCharType="separate"/>
          </w:r>
          <w:r>
            <w:rPr>
              <w:sz w:val="120"/>
            </w:rPr>
            <w:fldChar w:fldCharType="begin"/>
          </w:r>
          <w:r w:rsidR="007B03D3">
            <w:rPr>
              <w:sz w:val="120"/>
            </w:rPr>
            <w:instrText xml:space="preserve"> INCLUDEPICTURE  "\\\\138.81.2.15\\StandData\\Draw\\Eps\\Logo\\Logo0002.EPS" \* MERGEFORMATINET </w:instrText>
          </w:r>
          <w:r>
            <w:rPr>
              <w:sz w:val="120"/>
            </w:rPr>
            <w:fldChar w:fldCharType="separate"/>
          </w:r>
          <w:r w:rsidRPr="00347C40">
            <w:rPr>
              <w:sz w:val="1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8pt;height:62.8pt">
                <v:imagedata r:id="rId2" r:href="rId1"/>
              </v:shape>
            </w:pict>
          </w:r>
          <w:r>
            <w:rPr>
              <w:sz w:val="120"/>
            </w:rPr>
            <w:fldChar w:fldCharType="end"/>
          </w:r>
          <w:r>
            <w:rPr>
              <w:sz w:val="120"/>
            </w:rPr>
            <w:fldChar w:fldCharType="end"/>
          </w:r>
        </w:p>
      </w:tc>
      <w:tc>
        <w:tcPr>
          <w:tcW w:w="2982" w:type="dxa"/>
          <w:tcBorders>
            <w:top w:val="triple" w:sz="6" w:space="0" w:color="auto"/>
          </w:tcBorders>
          <w:vAlign w:val="bottom"/>
        </w:tcPr>
        <w:p w:rsidR="00EC510F" w:rsidRDefault="00EC510F">
          <w:pPr>
            <w:pStyle w:val="Footer"/>
            <w:spacing w:line="210" w:lineRule="exact"/>
            <w:jc w:val="right"/>
            <w:rPr>
              <w:sz w:val="18"/>
            </w:rPr>
          </w:pPr>
          <w:r>
            <w:rPr>
              <w:sz w:val="18"/>
            </w:rPr>
            <w:t>Reference number</w:t>
          </w:r>
        </w:p>
        <w:sdt>
          <w:sdtPr>
            <w:rPr>
              <w:sz w:val="18"/>
            </w:rPr>
            <w:alias w:val="docReference"/>
            <w:tag w:val="docReference"/>
            <w:id w:val="135401682"/>
            <w:text/>
          </w:sdtPr>
          <w:sdtContent>
            <w:p w:rsidR="00EC510F" w:rsidRDefault="00EC510F">
              <w:pPr>
                <w:pStyle w:val="Footer"/>
                <w:spacing w:line="210" w:lineRule="exact"/>
                <w:jc w:val="right"/>
                <w:rPr>
                  <w:position w:val="2"/>
                  <w:sz w:val="18"/>
                </w:rPr>
              </w:pPr>
              <w:r>
                <w:rPr>
                  <w:sz w:val="18"/>
                </w:rPr>
                <w:t>ISO #####</w:t>
              </w:r>
              <w:r>
                <w:rPr>
                  <w:sz w:val="18"/>
                </w:rPr>
                <w:noBreakHyphen/>
                <w:t>##:####(E)</w:t>
              </w:r>
            </w:p>
          </w:sdtContent>
        </w:sdt>
        <w:sdt>
          <w:sdtPr>
            <w:rPr>
              <w:position w:val="2"/>
              <w:sz w:val="16"/>
            </w:rPr>
            <w:alias w:val="copyright"/>
            <w:tag w:val="copyright"/>
            <w:id w:val="135401683"/>
            <w:text/>
          </w:sdtPr>
          <w:sdtContent>
            <w:p w:rsidR="00EC510F" w:rsidRDefault="00EC510F">
              <w:pPr>
                <w:pStyle w:val="Footer"/>
                <w:spacing w:before="600" w:line="210" w:lineRule="exact"/>
                <w:jc w:val="right"/>
                <w:rPr>
                  <w:sz w:val="18"/>
                </w:rPr>
              </w:pPr>
              <w:r w:rsidRPr="00A62D32">
                <w:rPr>
                  <w:position w:val="2"/>
                  <w:sz w:val="16"/>
                </w:rPr>
                <w:t>© ISO ####</w:t>
              </w:r>
            </w:p>
          </w:sdtContent>
        </w:sdt>
      </w:tc>
    </w:tr>
  </w:tbl>
  <w:p w:rsidR="00EC510F" w:rsidRDefault="00EC510F">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Tr="00E76B3B">
      <w:trPr>
        <w:cantSplit/>
        <w:jc w:val="center"/>
      </w:trPr>
      <w:tc>
        <w:tcPr>
          <w:tcW w:w="1814" w:type="dxa"/>
          <w:vAlign w:val="bottom"/>
        </w:tcPr>
        <w:p w:rsidR="00C622AE" w:rsidRDefault="00347C40"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F142F9">
            <w:rPr>
              <w:b/>
              <w:noProof/>
              <w:sz w:val="22"/>
              <w:lang w:val="fr-FR"/>
            </w:rPr>
            <w:t>2</w:t>
          </w:r>
          <w:r>
            <w:rPr>
              <w:b/>
              <w:sz w:val="22"/>
            </w:rPr>
            <w:fldChar w:fldCharType="end"/>
          </w:r>
        </w:p>
      </w:tc>
      <w:tc>
        <w:tcPr>
          <w:tcW w:w="2835" w:type="dxa"/>
          <w:vAlign w:val="bottom"/>
        </w:tcPr>
        <w:p w:rsidR="00C622AE" w:rsidRPr="00727C59" w:rsidRDefault="00347C40"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9B0BAC" w:rsidRDefault="00347C40" w:rsidP="00E76B3B">
          <w:pPr>
            <w:pStyle w:val="Footer"/>
            <w:spacing w:before="540"/>
            <w:jc w:val="right"/>
            <w:rPr>
              <w:sz w:val="16"/>
              <w:szCs w:val="16"/>
            </w:rPr>
          </w:pPr>
          <w:sdt>
            <w:sdtPr>
              <w:rPr>
                <w:color w:val="0000FF"/>
                <w:sz w:val="16"/>
              </w:rPr>
              <w:alias w:val="copyright"/>
              <w:tag w:val="copyright"/>
              <w:id w:val="520553990"/>
              <w:text/>
            </w:sdtPr>
            <w:sdtContent>
              <w:r w:rsidR="00C622AE" w:rsidRPr="00F142F9">
                <w:rPr>
                  <w:color w:val="0000FF"/>
                  <w:sz w:val="16"/>
                </w:rPr>
                <w:t>© ISO #### – All rights reserved</w:t>
              </w:r>
            </w:sdtContent>
          </w:sdt>
        </w:p>
      </w:tc>
    </w:tr>
  </w:tbl>
  <w:p w:rsidR="00C622AE" w:rsidRPr="00D0338B" w:rsidRDefault="00C622AE" w:rsidP="00C622AE">
    <w:pPr>
      <w:pStyle w:val="Footer"/>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347C40" w:rsidP="00E76B3B">
          <w:pPr>
            <w:pStyle w:val="Footer"/>
            <w:spacing w:before="540"/>
            <w:jc w:val="left"/>
            <w:rPr>
              <w:b/>
              <w:sz w:val="16"/>
              <w:szCs w:val="16"/>
            </w:rPr>
          </w:pPr>
          <w:sdt>
            <w:sdtPr>
              <w:rPr>
                <w:color w:val="0000FF"/>
                <w:sz w:val="16"/>
              </w:rPr>
              <w:alias w:val="copyright"/>
              <w:tag w:val="copyright"/>
              <w:id w:val="2361375"/>
              <w:text/>
            </w:sdtPr>
            <w:sdtContent>
              <w:r w:rsidR="00C622AE" w:rsidRPr="00F142F9">
                <w:rPr>
                  <w:color w:val="0000FF"/>
                  <w:sz w:val="16"/>
                </w:rPr>
                <w:t>© ISO #### – All rights reserved</w:t>
              </w:r>
            </w:sdtContent>
          </w:sdt>
        </w:p>
      </w:tc>
      <w:tc>
        <w:tcPr>
          <w:tcW w:w="2835" w:type="dxa"/>
          <w:vAlign w:val="bottom"/>
        </w:tcPr>
        <w:p w:rsidR="00C622AE" w:rsidRPr="00727C59" w:rsidRDefault="00347C40"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347C40"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142F9">
            <w:rPr>
              <w:b/>
              <w:noProof/>
              <w:sz w:val="22"/>
              <w:szCs w:val="22"/>
            </w:rPr>
            <w:t>3</w:t>
          </w:r>
          <w:r w:rsidRPr="005E5DB7">
            <w:rPr>
              <w:b/>
              <w:sz w:val="22"/>
              <w:szCs w:val="22"/>
            </w:rPr>
            <w:fldChar w:fldCharType="end"/>
          </w:r>
        </w:p>
      </w:tc>
    </w:tr>
  </w:tbl>
  <w:p w:rsidR="00C622AE" w:rsidRDefault="00C622AE" w:rsidP="00C622AE">
    <w:pPr>
      <w:pStyle w:val="Footer"/>
      <w:jc w:val="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347C40" w:rsidP="00E76B3B">
          <w:pPr>
            <w:pStyle w:val="Footer"/>
            <w:spacing w:before="540"/>
            <w:jc w:val="left"/>
            <w:rPr>
              <w:b/>
              <w:sz w:val="16"/>
              <w:szCs w:val="16"/>
            </w:rPr>
          </w:pPr>
          <w:sdt>
            <w:sdtPr>
              <w:rPr>
                <w:sz w:val="16"/>
              </w:rPr>
              <w:alias w:val="copyright"/>
              <w:tag w:val="copyright"/>
              <w:id w:val="520553980"/>
              <w:text/>
            </w:sdtPr>
            <w:sdtContent>
              <w:r w:rsidR="00C622AE" w:rsidRPr="001B699E">
                <w:rPr>
                  <w:sz w:val="16"/>
                </w:rPr>
                <w:t>© ISO #### – All rights reserved</w:t>
              </w:r>
            </w:sdtContent>
          </w:sdt>
        </w:p>
      </w:tc>
      <w:tc>
        <w:tcPr>
          <w:tcW w:w="2835" w:type="dxa"/>
          <w:vAlign w:val="bottom"/>
        </w:tcPr>
        <w:p w:rsidR="00C622AE" w:rsidRPr="001B699E" w:rsidRDefault="00347C40" w:rsidP="00E76B3B">
          <w:pPr>
            <w:pStyle w:val="Footer"/>
            <w:spacing w:before="540"/>
            <w:jc w:val="center"/>
            <w:rPr>
              <w:b/>
            </w:rPr>
          </w:pPr>
          <w:sdt>
            <w:sdtPr>
              <w:rPr>
                <w:b/>
              </w:rPr>
              <w:alias w:val="docIsProof"/>
              <w:tag w:val="docIsProof"/>
              <w:id w:val="8587470"/>
              <w:dropDownList>
                <w:listItem w:displayText=" " w:value="FALSE"/>
                <w:listItem w:displayText="PROOF/ÉPREUVE" w:value="TRUE"/>
              </w:dropDownList>
            </w:sdtPr>
            <w:sdtContent>
              <w:r w:rsidR="00C622AE" w:rsidRPr="001B699E">
                <w:rPr>
                  <w:b/>
                </w:rPr>
                <w:t xml:space="preserve"> </w:t>
              </w:r>
            </w:sdtContent>
          </w:sdt>
        </w:p>
      </w:tc>
      <w:tc>
        <w:tcPr>
          <w:tcW w:w="1814" w:type="dxa"/>
          <w:vAlign w:val="bottom"/>
        </w:tcPr>
        <w:p w:rsidR="00C622AE" w:rsidRPr="005E5DB7" w:rsidRDefault="00347C40"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2C4277">
            <w:rPr>
              <w:b/>
              <w:noProof/>
              <w:sz w:val="22"/>
              <w:szCs w:val="22"/>
            </w:rPr>
            <w:t>1</w:t>
          </w:r>
          <w:r w:rsidRPr="005E5DB7">
            <w:rPr>
              <w:b/>
              <w:sz w:val="22"/>
              <w:szCs w:val="22"/>
            </w:rPr>
            <w:fldChar w:fldCharType="end"/>
          </w:r>
        </w:p>
      </w:tc>
    </w:tr>
  </w:tbl>
  <w:p w:rsidR="00C622AE" w:rsidRDefault="00C622AE" w:rsidP="00C622A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D6C" w:rsidRDefault="00577D6C" w:rsidP="00C622AE">
      <w:r>
        <w:separator/>
      </w:r>
    </w:p>
  </w:footnote>
  <w:footnote w:type="continuationSeparator" w:id="0">
    <w:p w:rsidR="00577D6C" w:rsidRDefault="00577D6C" w:rsidP="00C622AE">
      <w:r>
        <w:continuationSeparator/>
      </w:r>
    </w:p>
    <w:p w:rsidR="00577D6C" w:rsidRDefault="00577D6C" w:rsidP="00C622AE"/>
    <w:p w:rsidR="00577D6C" w:rsidRDefault="00577D6C" w:rsidP="00C622A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alias w:val="docReference"/>
      <w:tag w:val="docReference"/>
      <w:id w:val="135401763"/>
      <w:placeholder>
        <w:docPart w:val="DefaultPlaceholder_22675703"/>
      </w:placeholder>
      <w:text/>
    </w:sdtPr>
    <w:sdtContent>
      <w:p w:rsidR="00641C3F" w:rsidRPr="0000342F" w:rsidRDefault="00641C3F" w:rsidP="00641C3F">
        <w:pPr>
          <w:pStyle w:val="Header"/>
          <w:jc w:val="left"/>
          <w:rPr>
            <w:rFonts w:ascii="Arial" w:hAnsi="Arial" w:cs="Arial"/>
          </w:rPr>
        </w:pPr>
        <w:r w:rsidRPr="0000342F">
          <w:rPr>
            <w:rFonts w:ascii="Arial" w:hAnsi="Arial" w:cs="Arial"/>
          </w:rPr>
          <w:t>docReference</w:t>
        </w:r>
      </w:p>
    </w:sdtContent>
  </w:sdt>
  <w:tbl>
    <w:tblPr>
      <w:tblW w:w="0" w:type="auto"/>
      <w:tblInd w:w="8" w:type="dxa"/>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tblPr>
    <w:tblGrid>
      <w:gridCol w:w="9752"/>
    </w:tblGrid>
    <w:tr w:rsidR="00641C3F" w:rsidTr="00C9570B">
      <w:tc>
        <w:tcPr>
          <w:tcW w:w="9752" w:type="dxa"/>
        </w:tcPr>
        <w:p w:rsidR="00641C3F" w:rsidRDefault="00641C3F" w:rsidP="00C9570B">
          <w:pPr>
            <w:pStyle w:val="pdf"/>
            <w:jc w:val="center"/>
            <w:rPr>
              <w:b/>
              <w:sz w:val="18"/>
            </w:rPr>
          </w:pPr>
          <w:r>
            <w:rPr>
              <w:b/>
              <w:sz w:val="18"/>
            </w:rPr>
            <w:t>PDF disclaimer</w:t>
          </w:r>
        </w:p>
        <w:p w:rsidR="00641C3F" w:rsidRDefault="00641C3F" w:rsidP="00C9570B">
          <w:pPr>
            <w:pStyle w:val="pdf"/>
          </w:pPr>
          <w:r>
            <w:t>This PDF file may contain embedded typefaces. In accordance with Adobe's licensing policy, this file may be printed or viewed but shall not be edited unless the typefaces which are embedded are licensed to and installed on the computer performing the editing. In downloading this file, parties accept therein the responsibility of not infringing Adobe's licensing policy. The ISO Central Secretariat accepts no liability in this area.</w:t>
          </w:r>
        </w:p>
        <w:p w:rsidR="00641C3F" w:rsidRDefault="00641C3F" w:rsidP="00C9570B">
          <w:pPr>
            <w:pStyle w:val="pdf"/>
          </w:pPr>
          <w:r>
            <w:t>Adobe is a trademark of Adobe Systems Incorporated.</w:t>
          </w:r>
        </w:p>
        <w:p w:rsidR="00641C3F" w:rsidRDefault="00641C3F" w:rsidP="00C9570B">
          <w:pPr>
            <w:pStyle w:val="pdf"/>
            <w:spacing w:after="100"/>
          </w:pPr>
          <w:r>
            <w:t>Details of the software products used to create this PDF file can be found in the General Info relative to the file; the PDF-creation parameters were optimized for printing. Every care has been taken to ensure that the file is suitable for use by ISO member bodies. In the unlikely event that a problem relating to it is found, please inform the Central Secretariat at the address given below.</w:t>
          </w:r>
        </w:p>
      </w:tc>
    </w:tr>
  </w:tbl>
  <w:p w:rsidR="00641C3F" w:rsidRDefault="00641C3F" w:rsidP="00641C3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318"/>
      <w:gridCol w:w="3318"/>
    </w:tblGrid>
    <w:tr w:rsidR="00A82EAA">
      <w:trPr>
        <w:cantSplit/>
        <w:trHeight w:hRule="exact" w:val="560"/>
      </w:trPr>
      <w:tc>
        <w:tcPr>
          <w:tcW w:w="3318" w:type="dxa"/>
        </w:tcPr>
        <w:p w:rsidR="00A82EAA" w:rsidRDefault="00A82EAA">
          <w:pPr>
            <w:pStyle w:val="Header"/>
            <w:spacing w:after="300" w:line="240" w:lineRule="exact"/>
            <w:rPr>
              <w:b w:val="0"/>
            </w:rPr>
          </w:pPr>
          <w:r>
            <w:rPr>
              <w:position w:val="2"/>
              <w:sz w:val="16"/>
            </w:rPr>
            <w:t>©</w:t>
          </w:r>
          <w:r>
            <w:t> ISO</w:t>
          </w:r>
        </w:p>
      </w:tc>
      <w:tc>
        <w:tcPr>
          <w:tcW w:w="3318" w:type="dxa"/>
        </w:tcPr>
        <w:p w:rsidR="00A82EAA" w:rsidRDefault="00A82EAA">
          <w:pPr>
            <w:pStyle w:val="Header"/>
            <w:spacing w:after="300" w:line="240" w:lineRule="exact"/>
            <w:jc w:val="right"/>
            <w:rPr>
              <w:b w:val="0"/>
            </w:rPr>
          </w:pPr>
          <w:r>
            <w:rPr>
              <w:b w:val="0"/>
            </w:rPr>
            <w:t>ISO/FDIS 00000:1998(E)</w:t>
          </w:r>
        </w:p>
      </w:tc>
    </w:tr>
  </w:tbl>
  <w:p w:rsidR="00A82EAA" w:rsidRDefault="00A82EAA">
    <w:pPr>
      <w:pStyle w:val="Header"/>
      <w:spacing w:line="24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5D2" w:rsidRDefault="007C05D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1B699E" w:rsidRDefault="00347C40" w:rsidP="00C622AE">
    <w:pPr>
      <w:pStyle w:val="Header"/>
      <w:jc w:val="left"/>
    </w:pPr>
    <w:sdt>
      <w:sdtPr>
        <w:alias w:val="docReference"/>
        <w:tag w:val="docReference"/>
        <w:id w:val="2378044"/>
        <w:text/>
      </w:sdtPr>
      <w:sdtContent>
        <w:r w:rsidR="00C622AE" w:rsidRPr="001B699E">
          <w:t>ISO/WD ###-#(en)</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1B699E" w:rsidRDefault="00347C40" w:rsidP="00C622AE">
    <w:pPr>
      <w:pStyle w:val="Header"/>
      <w:jc w:val="right"/>
    </w:pPr>
    <w:sdt>
      <w:sdtPr>
        <w:alias w:val="docReference"/>
        <w:tag w:val="docReference"/>
        <w:id w:val="13929028"/>
        <w:text/>
      </w:sdtPr>
      <w:sdtContent>
        <w:r w:rsidR="00C622AE" w:rsidRPr="001B699E">
          <w:t>ISO/WD ###-#(en)</w:t>
        </w:r>
      </w:sdtContent>
    </w:sd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0F" w:rsidRDefault="00EC510F">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622AE" w:rsidRPr="001B699E" w:rsidTr="00E76B3B">
      <w:trPr>
        <w:cantSplit/>
        <w:jc w:val="center"/>
      </w:trPr>
      <w:tc>
        <w:tcPr>
          <w:tcW w:w="5387" w:type="dxa"/>
          <w:tcBorders>
            <w:top w:val="single" w:sz="18" w:space="0" w:color="auto"/>
            <w:bottom w:val="single" w:sz="18" w:space="0" w:color="auto"/>
          </w:tcBorders>
        </w:tcPr>
        <w:p w:rsidR="00C622AE" w:rsidRPr="001B699E" w:rsidRDefault="00347C40" w:rsidP="00E76B3B">
          <w:pPr>
            <w:pStyle w:val="Header"/>
            <w:spacing w:before="120" w:after="120"/>
            <w:jc w:val="left"/>
            <w:rPr>
              <w:lang w:val="en-US"/>
            </w:rPr>
          </w:pPr>
          <w:sdt>
            <w:sdtPr>
              <w:alias w:val="docTypeFull"/>
              <w:tag w:val="docTypeFull"/>
              <w:id w:val="1921093690"/>
              <w:text/>
            </w:sdtPr>
            <w:sdtContent>
              <w:r w:rsidR="00C622AE" w:rsidRPr="001B699E">
                <w:t>WORKING DRAFT</w:t>
              </w:r>
            </w:sdtContent>
          </w:sdt>
        </w:p>
      </w:tc>
      <w:tc>
        <w:tcPr>
          <w:tcW w:w="4366" w:type="dxa"/>
          <w:tcBorders>
            <w:top w:val="single" w:sz="18" w:space="0" w:color="auto"/>
            <w:bottom w:val="single" w:sz="18" w:space="0" w:color="auto"/>
          </w:tcBorders>
        </w:tcPr>
        <w:p w:rsidR="00C622AE" w:rsidRPr="001B699E" w:rsidRDefault="00347C40" w:rsidP="00E76B3B">
          <w:pPr>
            <w:pStyle w:val="Header"/>
            <w:spacing w:before="120" w:after="120"/>
            <w:jc w:val="right"/>
            <w:rPr>
              <w:lang w:val="fr-CH"/>
            </w:rPr>
          </w:pPr>
          <w:sdt>
            <w:sdtPr>
              <w:rPr>
                <w:lang w:val="fr-CH"/>
              </w:rPr>
              <w:alias w:val="docReference"/>
              <w:tag w:val="docReference"/>
              <w:id w:val="1837626368"/>
              <w:text/>
            </w:sdtPr>
            <w:sdtContent>
              <w:r w:rsidR="00C622AE" w:rsidRPr="001B699E">
                <w:rPr>
                  <w:lang w:val="fr-CH"/>
                </w:rPr>
                <w:t>ISO/WD ###-#(en)</w:t>
              </w:r>
            </w:sdtContent>
          </w:sdt>
        </w:p>
      </w:tc>
    </w:tr>
  </w:tbl>
  <w:p w:rsidR="00C622AE" w:rsidRPr="001042CC" w:rsidRDefault="00C622AE" w:rsidP="00C622AE">
    <w:pPr>
      <w:pStyle w:val="Header"/>
      <w:rPr>
        <w:lang w:val="fr-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A6E7BB8">
      <w:start w:val="1"/>
      <w:numFmt w:val="bullet"/>
      <w:pStyle w:val="ListBullet4"/>
      <w:lvlText w:val=""/>
      <w:lvlJc w:val="left"/>
      <w:pPr>
        <w:ind w:left="720" w:hanging="360"/>
      </w:pPr>
      <w:rPr>
        <w:rFonts w:ascii="Symbol" w:hAnsi="Symbol" w:hint="default"/>
        <w:color w:val="auto"/>
      </w:rPr>
    </w:lvl>
    <w:lvl w:ilvl="1" w:tplc="E3E44980" w:tentative="1">
      <w:start w:val="1"/>
      <w:numFmt w:val="bullet"/>
      <w:lvlText w:val="o"/>
      <w:lvlJc w:val="left"/>
      <w:pPr>
        <w:ind w:left="1440" w:hanging="360"/>
      </w:pPr>
      <w:rPr>
        <w:rFonts w:ascii="Courier New" w:hAnsi="Courier New" w:cs="Courier New" w:hint="default"/>
      </w:rPr>
    </w:lvl>
    <w:lvl w:ilvl="2" w:tplc="48042348" w:tentative="1">
      <w:start w:val="1"/>
      <w:numFmt w:val="bullet"/>
      <w:lvlText w:val=""/>
      <w:lvlJc w:val="left"/>
      <w:pPr>
        <w:ind w:left="2160" w:hanging="360"/>
      </w:pPr>
      <w:rPr>
        <w:rFonts w:ascii="Wingdings" w:hAnsi="Wingdings" w:hint="default"/>
      </w:rPr>
    </w:lvl>
    <w:lvl w:ilvl="3" w:tplc="021E7B20" w:tentative="1">
      <w:start w:val="1"/>
      <w:numFmt w:val="bullet"/>
      <w:lvlText w:val=""/>
      <w:lvlJc w:val="left"/>
      <w:pPr>
        <w:ind w:left="2880" w:hanging="360"/>
      </w:pPr>
      <w:rPr>
        <w:rFonts w:ascii="Symbol" w:hAnsi="Symbol" w:hint="default"/>
      </w:rPr>
    </w:lvl>
    <w:lvl w:ilvl="4" w:tplc="DEFAAF2E" w:tentative="1">
      <w:start w:val="1"/>
      <w:numFmt w:val="bullet"/>
      <w:lvlText w:val="o"/>
      <w:lvlJc w:val="left"/>
      <w:pPr>
        <w:ind w:left="3600" w:hanging="360"/>
      </w:pPr>
      <w:rPr>
        <w:rFonts w:ascii="Courier New" w:hAnsi="Courier New" w:cs="Courier New" w:hint="default"/>
      </w:rPr>
    </w:lvl>
    <w:lvl w:ilvl="5" w:tplc="091A7616" w:tentative="1">
      <w:start w:val="1"/>
      <w:numFmt w:val="bullet"/>
      <w:lvlText w:val=""/>
      <w:lvlJc w:val="left"/>
      <w:pPr>
        <w:ind w:left="4320" w:hanging="360"/>
      </w:pPr>
      <w:rPr>
        <w:rFonts w:ascii="Wingdings" w:hAnsi="Wingdings" w:hint="default"/>
      </w:rPr>
    </w:lvl>
    <w:lvl w:ilvl="6" w:tplc="C96CA7A6" w:tentative="1">
      <w:start w:val="1"/>
      <w:numFmt w:val="bullet"/>
      <w:lvlText w:val=""/>
      <w:lvlJc w:val="left"/>
      <w:pPr>
        <w:ind w:left="5040" w:hanging="360"/>
      </w:pPr>
      <w:rPr>
        <w:rFonts w:ascii="Symbol" w:hAnsi="Symbol" w:hint="default"/>
      </w:rPr>
    </w:lvl>
    <w:lvl w:ilvl="7" w:tplc="3D463028" w:tentative="1">
      <w:start w:val="1"/>
      <w:numFmt w:val="bullet"/>
      <w:lvlText w:val="o"/>
      <w:lvlJc w:val="left"/>
      <w:pPr>
        <w:ind w:left="5760" w:hanging="360"/>
      </w:pPr>
      <w:rPr>
        <w:rFonts w:ascii="Courier New" w:hAnsi="Courier New" w:cs="Courier New" w:hint="default"/>
      </w:rPr>
    </w:lvl>
    <w:lvl w:ilvl="8" w:tplc="F72AA230"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name w:val="heading"/>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5B37D8"/>
    <w:multiLevelType w:val="multilevel"/>
    <w:tmpl w:val="C4464E32"/>
    <w:name w:val="exnum"/>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9">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23D3C88"/>
    <w:multiLevelType w:val="hybridMultilevel"/>
    <w:tmpl w:val="FDF08BF4"/>
    <w:lvl w:ilvl="0" w:tplc="90B4C688">
      <w:start w:val="1"/>
      <w:numFmt w:val="lowerLetter"/>
      <w:pStyle w:val="List"/>
      <w:lvlText w:val="%1)"/>
      <w:lvlJc w:val="left"/>
      <w:pPr>
        <w:ind w:left="1440" w:hanging="360"/>
      </w:pPr>
    </w:lvl>
    <w:lvl w:ilvl="1" w:tplc="EE52580E" w:tentative="1">
      <w:start w:val="1"/>
      <w:numFmt w:val="lowerLetter"/>
      <w:lvlText w:val="%2."/>
      <w:lvlJc w:val="left"/>
      <w:pPr>
        <w:ind w:left="2160" w:hanging="360"/>
      </w:pPr>
    </w:lvl>
    <w:lvl w:ilvl="2" w:tplc="7368CB70" w:tentative="1">
      <w:start w:val="1"/>
      <w:numFmt w:val="lowerRoman"/>
      <w:lvlText w:val="%3."/>
      <w:lvlJc w:val="right"/>
      <w:pPr>
        <w:ind w:left="2880" w:hanging="180"/>
      </w:pPr>
    </w:lvl>
    <w:lvl w:ilvl="3" w:tplc="07361A64" w:tentative="1">
      <w:start w:val="1"/>
      <w:numFmt w:val="decimal"/>
      <w:lvlText w:val="%4."/>
      <w:lvlJc w:val="left"/>
      <w:pPr>
        <w:ind w:left="3600" w:hanging="360"/>
      </w:pPr>
    </w:lvl>
    <w:lvl w:ilvl="4" w:tplc="DC8A572C" w:tentative="1">
      <w:start w:val="1"/>
      <w:numFmt w:val="lowerLetter"/>
      <w:lvlText w:val="%5."/>
      <w:lvlJc w:val="left"/>
      <w:pPr>
        <w:ind w:left="4320" w:hanging="360"/>
      </w:pPr>
    </w:lvl>
    <w:lvl w:ilvl="5" w:tplc="A102402C" w:tentative="1">
      <w:start w:val="1"/>
      <w:numFmt w:val="lowerRoman"/>
      <w:lvlText w:val="%6."/>
      <w:lvlJc w:val="right"/>
      <w:pPr>
        <w:ind w:left="5040" w:hanging="180"/>
      </w:pPr>
    </w:lvl>
    <w:lvl w:ilvl="6" w:tplc="33BE89FE" w:tentative="1">
      <w:start w:val="1"/>
      <w:numFmt w:val="decimal"/>
      <w:lvlText w:val="%7."/>
      <w:lvlJc w:val="left"/>
      <w:pPr>
        <w:ind w:left="5760" w:hanging="360"/>
      </w:pPr>
    </w:lvl>
    <w:lvl w:ilvl="7" w:tplc="65CCE426" w:tentative="1">
      <w:start w:val="1"/>
      <w:numFmt w:val="lowerLetter"/>
      <w:lvlText w:val="%8."/>
      <w:lvlJc w:val="left"/>
      <w:pPr>
        <w:ind w:left="6480" w:hanging="360"/>
      </w:pPr>
    </w:lvl>
    <w:lvl w:ilvl="8" w:tplc="0B7E3F0A" w:tentative="1">
      <w:start w:val="1"/>
      <w:numFmt w:val="lowerRoman"/>
      <w:lvlText w:val="%9."/>
      <w:lvlJc w:val="right"/>
      <w:pPr>
        <w:ind w:left="7200" w:hanging="180"/>
      </w:pPr>
    </w:lvl>
  </w:abstractNum>
  <w:abstractNum w:abstractNumId="26">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7">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669D70E5"/>
    <w:multiLevelType w:val="multilevel"/>
    <w:tmpl w:val="8AF2C724"/>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9">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5"/>
  </w:num>
  <w:num w:numId="5">
    <w:abstractNumId w:val="7"/>
  </w:num>
  <w:num w:numId="6">
    <w:abstractNumId w:val="18"/>
  </w:num>
  <w:num w:numId="7">
    <w:abstractNumId w:val="29"/>
  </w:num>
  <w:num w:numId="8">
    <w:abstractNumId w:val="5"/>
  </w:num>
  <w:num w:numId="9">
    <w:abstractNumId w:val="16"/>
  </w:num>
  <w:num w:numId="10">
    <w:abstractNumId w:val="9"/>
  </w:num>
  <w:num w:numId="11">
    <w:abstractNumId w:val="14"/>
  </w:num>
  <w:num w:numId="12">
    <w:abstractNumId w:val="20"/>
  </w:num>
  <w:num w:numId="13">
    <w:abstractNumId w:val="4"/>
  </w:num>
  <w:num w:numId="14">
    <w:abstractNumId w:val="26"/>
  </w:num>
  <w:num w:numId="15">
    <w:abstractNumId w:val="15"/>
  </w:num>
  <w:num w:numId="16">
    <w:abstractNumId w:val="12"/>
  </w:num>
  <w:num w:numId="17">
    <w:abstractNumId w:val="13"/>
  </w:num>
  <w:num w:numId="18">
    <w:abstractNumId w:val="22"/>
  </w:num>
  <w:num w:numId="19">
    <w:abstractNumId w:val="19"/>
  </w:num>
  <w:num w:numId="20">
    <w:abstractNumId w:val="21"/>
  </w:num>
  <w:num w:numId="21">
    <w:abstractNumId w:val="6"/>
  </w:num>
  <w:num w:numId="22">
    <w:abstractNumId w:val="24"/>
  </w:num>
  <w:num w:numId="23">
    <w:abstractNumId w:val="23"/>
  </w:num>
  <w:num w:numId="24">
    <w:abstractNumId w:val="11"/>
  </w:num>
  <w:num w:numId="25">
    <w:abstractNumId w:val="27"/>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stylePaneSortMethod w:val="0000"/>
  <w:defaultTabStop w:val="403"/>
  <w:hyphenationZone w:val="425"/>
  <w:evenAndOddHeaders/>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5560C1"/>
    <w:rsid w:val="0000342F"/>
    <w:rsid w:val="0001093A"/>
    <w:rsid w:val="00011202"/>
    <w:rsid w:val="00013169"/>
    <w:rsid w:val="0001481A"/>
    <w:rsid w:val="000158A1"/>
    <w:rsid w:val="0001734C"/>
    <w:rsid w:val="00021996"/>
    <w:rsid w:val="00023860"/>
    <w:rsid w:val="00024136"/>
    <w:rsid w:val="0002567F"/>
    <w:rsid w:val="00025E6D"/>
    <w:rsid w:val="00032443"/>
    <w:rsid w:val="00035E69"/>
    <w:rsid w:val="00042A36"/>
    <w:rsid w:val="00043664"/>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579C"/>
    <w:rsid w:val="000F63B4"/>
    <w:rsid w:val="000F6947"/>
    <w:rsid w:val="000F6BF8"/>
    <w:rsid w:val="000F6D77"/>
    <w:rsid w:val="000F6FC3"/>
    <w:rsid w:val="00100B70"/>
    <w:rsid w:val="00101C04"/>
    <w:rsid w:val="00102A37"/>
    <w:rsid w:val="00102BE5"/>
    <w:rsid w:val="001042CC"/>
    <w:rsid w:val="00104759"/>
    <w:rsid w:val="00104E8B"/>
    <w:rsid w:val="00106B4F"/>
    <w:rsid w:val="00113783"/>
    <w:rsid w:val="00115795"/>
    <w:rsid w:val="00115813"/>
    <w:rsid w:val="00117AA9"/>
    <w:rsid w:val="00121047"/>
    <w:rsid w:val="001225EA"/>
    <w:rsid w:val="001252FE"/>
    <w:rsid w:val="00125C50"/>
    <w:rsid w:val="00127BEB"/>
    <w:rsid w:val="00127DF5"/>
    <w:rsid w:val="001371DA"/>
    <w:rsid w:val="0014173E"/>
    <w:rsid w:val="00141DF9"/>
    <w:rsid w:val="00142C03"/>
    <w:rsid w:val="00143FA4"/>
    <w:rsid w:val="001465A5"/>
    <w:rsid w:val="00147C2E"/>
    <w:rsid w:val="00150174"/>
    <w:rsid w:val="0015643B"/>
    <w:rsid w:val="00160AC6"/>
    <w:rsid w:val="00170AA4"/>
    <w:rsid w:val="00175B5E"/>
    <w:rsid w:val="00176CCE"/>
    <w:rsid w:val="00185718"/>
    <w:rsid w:val="00190206"/>
    <w:rsid w:val="00193368"/>
    <w:rsid w:val="001A01F7"/>
    <w:rsid w:val="001B699E"/>
    <w:rsid w:val="001B78F8"/>
    <w:rsid w:val="001C23F5"/>
    <w:rsid w:val="001C4521"/>
    <w:rsid w:val="001D24E1"/>
    <w:rsid w:val="001E0EF7"/>
    <w:rsid w:val="001E11A1"/>
    <w:rsid w:val="001E4E64"/>
    <w:rsid w:val="001F1B67"/>
    <w:rsid w:val="00203A1E"/>
    <w:rsid w:val="002050C8"/>
    <w:rsid w:val="00212041"/>
    <w:rsid w:val="00223B9D"/>
    <w:rsid w:val="00225A5A"/>
    <w:rsid w:val="00226B9B"/>
    <w:rsid w:val="00226DE4"/>
    <w:rsid w:val="00227228"/>
    <w:rsid w:val="00230724"/>
    <w:rsid w:val="002362B2"/>
    <w:rsid w:val="00237DC8"/>
    <w:rsid w:val="00240AB7"/>
    <w:rsid w:val="00241F26"/>
    <w:rsid w:val="00243BE5"/>
    <w:rsid w:val="00250DB7"/>
    <w:rsid w:val="00251ADF"/>
    <w:rsid w:val="0025566A"/>
    <w:rsid w:val="002631DC"/>
    <w:rsid w:val="00263F2D"/>
    <w:rsid w:val="00267C2E"/>
    <w:rsid w:val="00271E4E"/>
    <w:rsid w:val="002770E5"/>
    <w:rsid w:val="0027777A"/>
    <w:rsid w:val="00282914"/>
    <w:rsid w:val="00284B0C"/>
    <w:rsid w:val="00284C04"/>
    <w:rsid w:val="0028728F"/>
    <w:rsid w:val="002905CE"/>
    <w:rsid w:val="0029341B"/>
    <w:rsid w:val="00295E3C"/>
    <w:rsid w:val="002B12AB"/>
    <w:rsid w:val="002B2455"/>
    <w:rsid w:val="002B5D09"/>
    <w:rsid w:val="002C14B5"/>
    <w:rsid w:val="002C32EC"/>
    <w:rsid w:val="002C4277"/>
    <w:rsid w:val="002C439A"/>
    <w:rsid w:val="002C7206"/>
    <w:rsid w:val="002C7799"/>
    <w:rsid w:val="002D0B80"/>
    <w:rsid w:val="002D0CD6"/>
    <w:rsid w:val="002D2F71"/>
    <w:rsid w:val="002D3EC5"/>
    <w:rsid w:val="002D58E6"/>
    <w:rsid w:val="002E0E22"/>
    <w:rsid w:val="002E2956"/>
    <w:rsid w:val="002F19B6"/>
    <w:rsid w:val="003000B5"/>
    <w:rsid w:val="00303B26"/>
    <w:rsid w:val="00307059"/>
    <w:rsid w:val="00307912"/>
    <w:rsid w:val="0031111D"/>
    <w:rsid w:val="00313D55"/>
    <w:rsid w:val="00321DD7"/>
    <w:rsid w:val="00322A11"/>
    <w:rsid w:val="00325498"/>
    <w:rsid w:val="00342724"/>
    <w:rsid w:val="00346EA8"/>
    <w:rsid w:val="00347C40"/>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742"/>
    <w:rsid w:val="003D7D59"/>
    <w:rsid w:val="003E072A"/>
    <w:rsid w:val="003E0784"/>
    <w:rsid w:val="003E089A"/>
    <w:rsid w:val="003E3B13"/>
    <w:rsid w:val="003E5F2E"/>
    <w:rsid w:val="003E60C2"/>
    <w:rsid w:val="003E7D9E"/>
    <w:rsid w:val="003F0EA6"/>
    <w:rsid w:val="003F5051"/>
    <w:rsid w:val="00406539"/>
    <w:rsid w:val="00406E50"/>
    <w:rsid w:val="00406F8F"/>
    <w:rsid w:val="004170BA"/>
    <w:rsid w:val="00421352"/>
    <w:rsid w:val="00432B55"/>
    <w:rsid w:val="004358F9"/>
    <w:rsid w:val="0044569F"/>
    <w:rsid w:val="00447ADF"/>
    <w:rsid w:val="0045470D"/>
    <w:rsid w:val="0045630E"/>
    <w:rsid w:val="00457DAF"/>
    <w:rsid w:val="0046461E"/>
    <w:rsid w:val="00465ABF"/>
    <w:rsid w:val="00465F7B"/>
    <w:rsid w:val="00473448"/>
    <w:rsid w:val="00473658"/>
    <w:rsid w:val="00474503"/>
    <w:rsid w:val="00475D6F"/>
    <w:rsid w:val="0047720D"/>
    <w:rsid w:val="00477C52"/>
    <w:rsid w:val="00480FE7"/>
    <w:rsid w:val="004834A5"/>
    <w:rsid w:val="00486610"/>
    <w:rsid w:val="00486A11"/>
    <w:rsid w:val="004874E7"/>
    <w:rsid w:val="00491A92"/>
    <w:rsid w:val="00495095"/>
    <w:rsid w:val="00495A7E"/>
    <w:rsid w:val="004961DD"/>
    <w:rsid w:val="004A0238"/>
    <w:rsid w:val="004A3D1A"/>
    <w:rsid w:val="004B114D"/>
    <w:rsid w:val="004B36CA"/>
    <w:rsid w:val="004B43C3"/>
    <w:rsid w:val="004B6981"/>
    <w:rsid w:val="004C16B4"/>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366E5"/>
    <w:rsid w:val="00546619"/>
    <w:rsid w:val="005560C1"/>
    <w:rsid w:val="0055722C"/>
    <w:rsid w:val="00561369"/>
    <w:rsid w:val="00561ED8"/>
    <w:rsid w:val="005678AE"/>
    <w:rsid w:val="00573822"/>
    <w:rsid w:val="005738BD"/>
    <w:rsid w:val="00573CDD"/>
    <w:rsid w:val="00575888"/>
    <w:rsid w:val="00577D6C"/>
    <w:rsid w:val="005807CF"/>
    <w:rsid w:val="0058389B"/>
    <w:rsid w:val="00584F0A"/>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347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308CD"/>
    <w:rsid w:val="0064029A"/>
    <w:rsid w:val="00641B4A"/>
    <w:rsid w:val="00641C3F"/>
    <w:rsid w:val="006421AA"/>
    <w:rsid w:val="0064430D"/>
    <w:rsid w:val="00644934"/>
    <w:rsid w:val="00647641"/>
    <w:rsid w:val="006504FD"/>
    <w:rsid w:val="00656BD7"/>
    <w:rsid w:val="00660A3C"/>
    <w:rsid w:val="00662543"/>
    <w:rsid w:val="00663539"/>
    <w:rsid w:val="00664E28"/>
    <w:rsid w:val="00666029"/>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3252"/>
    <w:rsid w:val="006B6047"/>
    <w:rsid w:val="006C2C54"/>
    <w:rsid w:val="006C3754"/>
    <w:rsid w:val="006C5DE9"/>
    <w:rsid w:val="006C65AE"/>
    <w:rsid w:val="006D3E68"/>
    <w:rsid w:val="006D5F6B"/>
    <w:rsid w:val="006E011D"/>
    <w:rsid w:val="006E1E3F"/>
    <w:rsid w:val="006E56A7"/>
    <w:rsid w:val="006F061B"/>
    <w:rsid w:val="006F0CFA"/>
    <w:rsid w:val="006F15E2"/>
    <w:rsid w:val="006F6D84"/>
    <w:rsid w:val="00705237"/>
    <w:rsid w:val="007107A9"/>
    <w:rsid w:val="00710CEC"/>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B03D3"/>
    <w:rsid w:val="007C0313"/>
    <w:rsid w:val="007C05D2"/>
    <w:rsid w:val="007C1B71"/>
    <w:rsid w:val="007C261D"/>
    <w:rsid w:val="007C459E"/>
    <w:rsid w:val="007E2366"/>
    <w:rsid w:val="007E2BBD"/>
    <w:rsid w:val="007E39B0"/>
    <w:rsid w:val="007E480F"/>
    <w:rsid w:val="007E4EF9"/>
    <w:rsid w:val="007E6E75"/>
    <w:rsid w:val="007F616C"/>
    <w:rsid w:val="00807BF4"/>
    <w:rsid w:val="008150A4"/>
    <w:rsid w:val="00815ECD"/>
    <w:rsid w:val="00816D36"/>
    <w:rsid w:val="008230B0"/>
    <w:rsid w:val="00834A60"/>
    <w:rsid w:val="00835D26"/>
    <w:rsid w:val="00836F90"/>
    <w:rsid w:val="00841831"/>
    <w:rsid w:val="00841ADC"/>
    <w:rsid w:val="008546AB"/>
    <w:rsid w:val="00855C9D"/>
    <w:rsid w:val="0086145D"/>
    <w:rsid w:val="00871AE7"/>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35CF4"/>
    <w:rsid w:val="009462FD"/>
    <w:rsid w:val="0094673E"/>
    <w:rsid w:val="00947DC8"/>
    <w:rsid w:val="00951DF4"/>
    <w:rsid w:val="00957541"/>
    <w:rsid w:val="0097090D"/>
    <w:rsid w:val="00971946"/>
    <w:rsid w:val="00972C10"/>
    <w:rsid w:val="00972F47"/>
    <w:rsid w:val="00975FB8"/>
    <w:rsid w:val="00982229"/>
    <w:rsid w:val="00984B54"/>
    <w:rsid w:val="00987196"/>
    <w:rsid w:val="00991151"/>
    <w:rsid w:val="009932CC"/>
    <w:rsid w:val="00996FB6"/>
    <w:rsid w:val="009A1286"/>
    <w:rsid w:val="009A2D80"/>
    <w:rsid w:val="009B5292"/>
    <w:rsid w:val="009C0231"/>
    <w:rsid w:val="009C4536"/>
    <w:rsid w:val="009C57C8"/>
    <w:rsid w:val="009C5EEA"/>
    <w:rsid w:val="009D053E"/>
    <w:rsid w:val="009E5D9C"/>
    <w:rsid w:val="009F0B43"/>
    <w:rsid w:val="009F0C67"/>
    <w:rsid w:val="009F1F67"/>
    <w:rsid w:val="009F534C"/>
    <w:rsid w:val="009F77EF"/>
    <w:rsid w:val="00A01120"/>
    <w:rsid w:val="00A0335D"/>
    <w:rsid w:val="00A0637F"/>
    <w:rsid w:val="00A06DF4"/>
    <w:rsid w:val="00A07128"/>
    <w:rsid w:val="00A24F46"/>
    <w:rsid w:val="00A3380E"/>
    <w:rsid w:val="00A35B7F"/>
    <w:rsid w:val="00A410BC"/>
    <w:rsid w:val="00A41E7B"/>
    <w:rsid w:val="00A44124"/>
    <w:rsid w:val="00A44C9C"/>
    <w:rsid w:val="00A47EE6"/>
    <w:rsid w:val="00A5745F"/>
    <w:rsid w:val="00A62ACA"/>
    <w:rsid w:val="00A62D32"/>
    <w:rsid w:val="00A72377"/>
    <w:rsid w:val="00A752AE"/>
    <w:rsid w:val="00A81AB6"/>
    <w:rsid w:val="00A8257D"/>
    <w:rsid w:val="00A82EAA"/>
    <w:rsid w:val="00A87342"/>
    <w:rsid w:val="00A8764D"/>
    <w:rsid w:val="00A876D9"/>
    <w:rsid w:val="00A902AC"/>
    <w:rsid w:val="00A91F5B"/>
    <w:rsid w:val="00A93DAB"/>
    <w:rsid w:val="00A95D69"/>
    <w:rsid w:val="00A9655E"/>
    <w:rsid w:val="00AA1B9D"/>
    <w:rsid w:val="00AB08F4"/>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4DD2"/>
    <w:rsid w:val="00B05E64"/>
    <w:rsid w:val="00B133A1"/>
    <w:rsid w:val="00B133B7"/>
    <w:rsid w:val="00B15990"/>
    <w:rsid w:val="00B23BFB"/>
    <w:rsid w:val="00B241DF"/>
    <w:rsid w:val="00B26DA9"/>
    <w:rsid w:val="00B272D5"/>
    <w:rsid w:val="00B437CE"/>
    <w:rsid w:val="00B47CAC"/>
    <w:rsid w:val="00B55A9A"/>
    <w:rsid w:val="00B60EE9"/>
    <w:rsid w:val="00B63502"/>
    <w:rsid w:val="00B653F9"/>
    <w:rsid w:val="00B709C9"/>
    <w:rsid w:val="00B751EF"/>
    <w:rsid w:val="00B766E5"/>
    <w:rsid w:val="00B77641"/>
    <w:rsid w:val="00B81B73"/>
    <w:rsid w:val="00B85925"/>
    <w:rsid w:val="00B861F6"/>
    <w:rsid w:val="00B937F9"/>
    <w:rsid w:val="00BA01F1"/>
    <w:rsid w:val="00BA162F"/>
    <w:rsid w:val="00BA2D7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0BA6"/>
    <w:rsid w:val="00C12A91"/>
    <w:rsid w:val="00C15C9D"/>
    <w:rsid w:val="00C22CE2"/>
    <w:rsid w:val="00C339B3"/>
    <w:rsid w:val="00C347B5"/>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4901"/>
    <w:rsid w:val="00CA6E37"/>
    <w:rsid w:val="00CB134C"/>
    <w:rsid w:val="00CB17AD"/>
    <w:rsid w:val="00CB2EC8"/>
    <w:rsid w:val="00CB6956"/>
    <w:rsid w:val="00CC2D39"/>
    <w:rsid w:val="00CC2F45"/>
    <w:rsid w:val="00CC4EB5"/>
    <w:rsid w:val="00CC4F3E"/>
    <w:rsid w:val="00CD2D5A"/>
    <w:rsid w:val="00CD3040"/>
    <w:rsid w:val="00CD4815"/>
    <w:rsid w:val="00CE372C"/>
    <w:rsid w:val="00CE5717"/>
    <w:rsid w:val="00CF26DF"/>
    <w:rsid w:val="00CF4021"/>
    <w:rsid w:val="00CF4BF9"/>
    <w:rsid w:val="00D03626"/>
    <w:rsid w:val="00D04419"/>
    <w:rsid w:val="00D056CB"/>
    <w:rsid w:val="00D06CD9"/>
    <w:rsid w:val="00D10280"/>
    <w:rsid w:val="00D118B7"/>
    <w:rsid w:val="00D126F3"/>
    <w:rsid w:val="00D130B8"/>
    <w:rsid w:val="00D15458"/>
    <w:rsid w:val="00D26F83"/>
    <w:rsid w:val="00D34161"/>
    <w:rsid w:val="00D34D63"/>
    <w:rsid w:val="00D37867"/>
    <w:rsid w:val="00D40A72"/>
    <w:rsid w:val="00D44818"/>
    <w:rsid w:val="00D51BE2"/>
    <w:rsid w:val="00D545CA"/>
    <w:rsid w:val="00D55601"/>
    <w:rsid w:val="00D632E3"/>
    <w:rsid w:val="00D65DD5"/>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C6CE8"/>
    <w:rsid w:val="00DD2BBD"/>
    <w:rsid w:val="00DD4818"/>
    <w:rsid w:val="00DD56E9"/>
    <w:rsid w:val="00DF1E06"/>
    <w:rsid w:val="00DF2306"/>
    <w:rsid w:val="00DF7621"/>
    <w:rsid w:val="00DF7823"/>
    <w:rsid w:val="00E01658"/>
    <w:rsid w:val="00E0288E"/>
    <w:rsid w:val="00E02E10"/>
    <w:rsid w:val="00E03085"/>
    <w:rsid w:val="00E04C0B"/>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843"/>
    <w:rsid w:val="00E639C4"/>
    <w:rsid w:val="00E64974"/>
    <w:rsid w:val="00E66EAE"/>
    <w:rsid w:val="00E672EF"/>
    <w:rsid w:val="00E77183"/>
    <w:rsid w:val="00E81E4B"/>
    <w:rsid w:val="00E84D8F"/>
    <w:rsid w:val="00E85C91"/>
    <w:rsid w:val="00E95FD2"/>
    <w:rsid w:val="00E972B3"/>
    <w:rsid w:val="00EA15CC"/>
    <w:rsid w:val="00EA50F1"/>
    <w:rsid w:val="00EB0B51"/>
    <w:rsid w:val="00EC4C5D"/>
    <w:rsid w:val="00EC510F"/>
    <w:rsid w:val="00ED3159"/>
    <w:rsid w:val="00ED61CA"/>
    <w:rsid w:val="00EE0D75"/>
    <w:rsid w:val="00EE7C6E"/>
    <w:rsid w:val="00EF06E4"/>
    <w:rsid w:val="00EF13DA"/>
    <w:rsid w:val="00EF3060"/>
    <w:rsid w:val="00EF5A86"/>
    <w:rsid w:val="00EF679B"/>
    <w:rsid w:val="00F02BA2"/>
    <w:rsid w:val="00F02BB9"/>
    <w:rsid w:val="00F125A5"/>
    <w:rsid w:val="00F12E30"/>
    <w:rsid w:val="00F12E8F"/>
    <w:rsid w:val="00F142F9"/>
    <w:rsid w:val="00F25263"/>
    <w:rsid w:val="00F368D1"/>
    <w:rsid w:val="00F374BF"/>
    <w:rsid w:val="00F436AE"/>
    <w:rsid w:val="00F45E08"/>
    <w:rsid w:val="00F511F7"/>
    <w:rsid w:val="00F52557"/>
    <w:rsid w:val="00F54529"/>
    <w:rsid w:val="00F603C5"/>
    <w:rsid w:val="00F662C2"/>
    <w:rsid w:val="00F80FE8"/>
    <w:rsid w:val="00F833BA"/>
    <w:rsid w:val="00F845C5"/>
    <w:rsid w:val="00F84DFF"/>
    <w:rsid w:val="00F85898"/>
    <w:rsid w:val="00F9179C"/>
    <w:rsid w:val="00F965C1"/>
    <w:rsid w:val="00F96C54"/>
    <w:rsid w:val="00FA537C"/>
    <w:rsid w:val="00FA6D58"/>
    <w:rsid w:val="00FA73D9"/>
    <w:rsid w:val="00FB3012"/>
    <w:rsid w:val="00FC1F90"/>
    <w:rsid w:val="00FD124B"/>
    <w:rsid w:val="00FE01F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39"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iPriority="0"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EE7C6E"/>
    <w:rPr>
      <w:rFonts w:eastAsia="MS Mincho" w:cs="Times New Roman"/>
      <w:lang w:val="en-GB" w:eastAsia="ja-JP"/>
    </w:rPr>
  </w:style>
  <w:style w:type="paragraph" w:styleId="Heading1">
    <w:name w:val="heading 1"/>
    <w:basedOn w:val="Normal"/>
    <w:next w:val="Normal"/>
    <w:link w:val="Heading1Char"/>
    <w:qFormat/>
    <w:rsid w:val="00473448"/>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A8257D"/>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594237"/>
    <w:pPr>
      <w:numPr>
        <w:ilvl w:val="5"/>
      </w:numPr>
      <w:outlineLvl w:val="5"/>
    </w:pPr>
  </w:style>
  <w:style w:type="paragraph" w:styleId="Heading7">
    <w:name w:val="heading 7"/>
    <w:basedOn w:val="Heading6"/>
    <w:next w:val="Normal"/>
    <w:link w:val="Heading7Char"/>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qFormat/>
    <w:rsid w:val="00FF29DE"/>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qFormat/>
    <w:rsid w:val="00FF29DE"/>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rPr>
      <w:color w:val="C0504D" w:themeColor="accent2"/>
      <w:sz w:val="22"/>
    </w:rPr>
  </w:style>
  <w:style w:type="character" w:customStyle="1" w:styleId="committeeid">
    <w:name w:val="committee_id"/>
    <w:basedOn w:val="workingreferencenumber"/>
    <w:uiPriority w:val="1"/>
    <w:semiHidden/>
    <w:qFormat/>
    <w:rsid w:val="00DA2809"/>
    <w:rPr>
      <w:color w:val="C0504D" w:themeColor="accent2"/>
      <w:sz w:val="22"/>
    </w:rPr>
  </w:style>
  <w:style w:type="character" w:customStyle="1" w:styleId="secretariat">
    <w:name w:val="secretariat"/>
    <w:basedOn w:val="workingreferencenumber"/>
    <w:uiPriority w:val="1"/>
    <w:semiHidden/>
    <w:qFormat/>
    <w:rsid w:val="00DA2809"/>
    <w:rPr>
      <w:color w:val="C0504D" w:themeColor="accent2"/>
      <w:sz w:val="22"/>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workingreferencenumber"/>
    <w:uiPriority w:val="1"/>
    <w:semiHidden/>
    <w:qFormat/>
    <w:rsid w:val="00160AC6"/>
    <w:rPr>
      <w:color w:val="C0504D" w:themeColor="accent2"/>
      <w:sz w:val="22"/>
    </w:rPr>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rPr>
      <w:color w:val="C0504D" w:themeColor="accent2"/>
      <w:sz w:val="22"/>
    </w:rPr>
  </w:style>
  <w:style w:type="character" w:customStyle="1" w:styleId="documentsubtype">
    <w:name w:val="document_subtype"/>
    <w:basedOn w:val="workingreferencenumber"/>
    <w:uiPriority w:val="1"/>
    <w:semiHidden/>
    <w:rsid w:val="005B33F2"/>
    <w:rPr>
      <w:color w:val="C0504D" w:themeColor="accent2"/>
      <w:sz w:val="22"/>
    </w:rPr>
  </w:style>
  <w:style w:type="character" w:customStyle="1" w:styleId="documentstage">
    <w:name w:val="document_stage"/>
    <w:basedOn w:val="workingreferencenumber"/>
    <w:uiPriority w:val="1"/>
    <w:semiHidden/>
    <w:rsid w:val="005B33F2"/>
    <w:rPr>
      <w:color w:val="C0504D" w:themeColor="accent2"/>
      <w:sz w:val="22"/>
    </w:rPr>
  </w:style>
  <w:style w:type="character" w:customStyle="1" w:styleId="documentlanguage">
    <w:name w:val="document_language"/>
    <w:basedOn w:val="workingreferencenumber"/>
    <w:uiPriority w:val="1"/>
    <w:semiHidden/>
    <w:rsid w:val="005B33F2"/>
    <w:rPr>
      <w:color w:val="C0504D" w:themeColor="accent2"/>
      <w:sz w:val="22"/>
    </w:rPr>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rsid w:val="000B0FAC"/>
    <w:pPr>
      <w:ind w:left="1080"/>
    </w:pPr>
  </w:style>
  <w:style w:type="paragraph" w:styleId="ListNumber3">
    <w:name w:val="List Number 3"/>
    <w:basedOn w:val="Normal"/>
    <w:rsid w:val="00526946"/>
    <w:pPr>
      <w:numPr>
        <w:ilvl w:val="2"/>
        <w:numId w:val="7"/>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7"/>
      </w:numPr>
    </w:pPr>
  </w:style>
  <w:style w:type="paragraph" w:styleId="ListNumber2">
    <w:name w:val="List Number 2"/>
    <w:basedOn w:val="Normal"/>
    <w:rsid w:val="00526946"/>
    <w:pPr>
      <w:numPr>
        <w:ilvl w:val="1"/>
        <w:numId w:val="7"/>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7"/>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68716A"/>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A8257D"/>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A8257D"/>
    <w:pPr>
      <w:numPr>
        <w:numId w:val="5"/>
      </w:numPr>
      <w:tabs>
        <w:tab w:val="left" w:pos="1140"/>
        <w:tab w:val="left" w:pos="1360"/>
      </w:tabs>
    </w:pPr>
    <w:rPr>
      <w:bCs/>
      <w:iCs/>
    </w:rPr>
  </w:style>
  <w:style w:type="paragraph" w:customStyle="1" w:styleId="a6">
    <w:name w:val="a6"/>
    <w:basedOn w:val="Heading6"/>
    <w:next w:val="Normal"/>
    <w:rsid w:val="00A8257D"/>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8"/>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rPr>
      <w:color w:val="C0504D" w:themeColor="accent2"/>
      <w:sz w:val="22"/>
    </w:rPr>
  </w:style>
  <w:style w:type="character" w:customStyle="1" w:styleId="draftnumber">
    <w:name w:val="draft_number"/>
    <w:basedOn w:val="workingreferencenumber"/>
    <w:uiPriority w:val="1"/>
    <w:semiHidden/>
    <w:rsid w:val="009D053E"/>
    <w:rPr>
      <w:color w:val="C0504D" w:themeColor="accent2"/>
      <w:sz w:val="22"/>
    </w:rPr>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position w:val="0"/>
      <w:sz w:val="18"/>
      <w:vertAlign w:val="superscript"/>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uiPriority w:val="39"/>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 w:type="paragraph" w:customStyle="1" w:styleId="ANNEXN">
    <w:name w:val="ANNEXN"/>
    <w:basedOn w:val="ANNEX"/>
    <w:next w:val="Normal"/>
    <w:rsid w:val="00A82EAA"/>
    <w:pPr>
      <w:numPr>
        <w:numId w:val="30"/>
      </w:numPr>
      <w:tabs>
        <w:tab w:val="num" w:pos="432"/>
      </w:tabs>
      <w:ind w:left="432" w:hanging="432"/>
    </w:pPr>
    <w:rPr>
      <w:rFonts w:ascii="Arial" w:eastAsia="Times New Roman" w:hAnsi="Arial"/>
      <w:lang w:val="fr-FR" w:eastAsia="en-US"/>
    </w:rPr>
  </w:style>
  <w:style w:type="paragraph" w:customStyle="1" w:styleId="na2">
    <w:name w:val="na2"/>
    <w:basedOn w:val="a2"/>
    <w:next w:val="Normal"/>
    <w:rsid w:val="00A82EAA"/>
    <w:pPr>
      <w:numPr>
        <w:numId w:val="30"/>
      </w:numPr>
      <w:tabs>
        <w:tab w:val="num" w:pos="360"/>
      </w:tabs>
    </w:pPr>
    <w:rPr>
      <w:rFonts w:ascii="Arial" w:eastAsia="Times New Roman" w:hAnsi="Arial"/>
      <w:bCs w:val="0"/>
      <w:lang w:val="fr-FR" w:eastAsia="en-US"/>
    </w:rPr>
  </w:style>
  <w:style w:type="paragraph" w:customStyle="1" w:styleId="na3">
    <w:name w:val="na3"/>
    <w:basedOn w:val="a3"/>
    <w:next w:val="Normal"/>
    <w:rsid w:val="00A82EAA"/>
    <w:pPr>
      <w:numPr>
        <w:numId w:val="30"/>
      </w:numPr>
      <w:tabs>
        <w:tab w:val="num" w:pos="720"/>
      </w:tabs>
    </w:pPr>
    <w:rPr>
      <w:rFonts w:ascii="Arial" w:eastAsia="Times New Roman" w:hAnsi="Arial"/>
      <w:bCs w:val="0"/>
      <w:lang w:val="fr-FR" w:eastAsia="en-US"/>
    </w:rPr>
  </w:style>
  <w:style w:type="paragraph" w:customStyle="1" w:styleId="na4">
    <w:name w:val="na4"/>
    <w:basedOn w:val="a4"/>
    <w:next w:val="Normal"/>
    <w:rsid w:val="00A82EAA"/>
    <w:pPr>
      <w:numPr>
        <w:numId w:val="30"/>
      </w:numPr>
      <w:tabs>
        <w:tab w:val="left" w:pos="1060"/>
      </w:tabs>
      <w:spacing w:line="230" w:lineRule="exact"/>
    </w:pPr>
    <w:rPr>
      <w:rFonts w:ascii="Arial" w:eastAsia="Times New Roman" w:hAnsi="Arial"/>
      <w:bCs w:val="0"/>
      <w:iCs w:val="0"/>
      <w:lang w:val="fr-FR" w:eastAsia="en-US"/>
    </w:rPr>
  </w:style>
  <w:style w:type="paragraph" w:customStyle="1" w:styleId="na5">
    <w:name w:val="na5"/>
    <w:basedOn w:val="a5"/>
    <w:next w:val="Normal"/>
    <w:rsid w:val="00A82EAA"/>
    <w:pPr>
      <w:numPr>
        <w:numId w:val="30"/>
      </w:numPr>
      <w:tabs>
        <w:tab w:val="num" w:pos="1080"/>
      </w:tabs>
      <w:spacing w:line="230" w:lineRule="exact"/>
    </w:pPr>
    <w:rPr>
      <w:rFonts w:ascii="Arial" w:eastAsia="Times New Roman" w:hAnsi="Arial"/>
      <w:bCs w:val="0"/>
      <w:iCs w:val="0"/>
      <w:lang w:val="fr-FR" w:eastAsia="en-US"/>
    </w:rPr>
  </w:style>
  <w:style w:type="paragraph" w:customStyle="1" w:styleId="na6">
    <w:name w:val="na6"/>
    <w:basedOn w:val="a6"/>
    <w:next w:val="Normal"/>
    <w:rsid w:val="00A82EAA"/>
    <w:pPr>
      <w:numPr>
        <w:numId w:val="30"/>
      </w:numPr>
      <w:tabs>
        <w:tab w:val="num" w:pos="1440"/>
      </w:tabs>
      <w:spacing w:line="230" w:lineRule="exact"/>
    </w:pPr>
    <w:rPr>
      <w:rFonts w:ascii="Arial" w:eastAsia="Times New Roman" w:hAnsi="Arial"/>
      <w:bCs w:val="0"/>
      <w:iCs w:val="0"/>
      <w:lang w:val="fr-FR" w:eastAsia="en-US"/>
    </w:rPr>
  </w:style>
  <w:style w:type="paragraph" w:customStyle="1" w:styleId="fdcopy">
    <w:name w:val="fdcopy"/>
    <w:basedOn w:val="zzCopyright"/>
    <w:rsid w:val="00A82EAA"/>
    <w:pPr>
      <w:pBdr>
        <w:top w:val="single" w:sz="6" w:space="1" w:color="auto"/>
        <w:left w:val="single" w:sz="6" w:space="4" w:color="auto"/>
        <w:bottom w:val="single" w:sz="6" w:space="1" w:color="auto"/>
        <w:right w:val="single" w:sz="6" w:space="4" w:color="auto"/>
      </w:pBdr>
      <w:spacing w:after="230" w:line="230" w:lineRule="exact"/>
      <w:ind w:left="100" w:right="100"/>
    </w:pPr>
    <w:rPr>
      <w:rFonts w:ascii="Arial" w:eastAsia="Times New Roman" w:hAnsi="Arial"/>
      <w:lang w:val="fr-FR" w:eastAsia="en-US"/>
    </w:rPr>
  </w:style>
  <w:style w:type="paragraph" w:customStyle="1" w:styleId="pbcopy">
    <w:name w:val="pbcopy"/>
    <w:basedOn w:val="Footer"/>
    <w:rsid w:val="00A82EAA"/>
    <w:pPr>
      <w:spacing w:after="60" w:line="190" w:lineRule="exact"/>
    </w:pPr>
    <w:rPr>
      <w:rFonts w:ascii="Arial" w:eastAsia="Times New Roman" w:hAnsi="Arial"/>
      <w:sz w:val="16"/>
      <w:lang w:val="fr-FR" w:eastAsia="en-US"/>
    </w:rPr>
  </w:style>
  <w:style w:type="paragraph" w:customStyle="1" w:styleId="pdf">
    <w:name w:val="pdf"/>
    <w:basedOn w:val="Normal"/>
    <w:rsid w:val="00EC510F"/>
    <w:pPr>
      <w:spacing w:before="100" w:after="0" w:line="190" w:lineRule="exact"/>
      <w:ind w:left="100" w:right="100"/>
    </w:pPr>
    <w:rPr>
      <w:rFonts w:ascii="Arial" w:eastAsia="Times New Roman" w:hAnsi="Arial"/>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file:///\\138.81.2.15\StandData\Draw\Eps\Logo\Logo0002.EPS" TargetMode="External"/><Relationship Id="rId1" Type="http://schemas.openxmlformats.org/officeDocument/2006/relationships/image" Target="media/image1.wmf"/></Relationships>
</file>

<file path=word/_rels/footer6.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file:///\\138.81.2.15\StandData\Draw\Eps\Logo\Logo0002.E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Templates\STD\STD_4_0_0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25A2544E-4308-4B83-887F-4E67C72CD294}"/>
      </w:docPartPr>
      <w:docPartBody>
        <w:p w:rsidR="004A6881" w:rsidRDefault="00D27EDA">
          <w:r w:rsidRPr="00B862A0">
            <w:rPr>
              <w:rStyle w:val="PlaceholderText"/>
            </w:rPr>
            <w:t>Click here to enter text.</w:t>
          </w:r>
        </w:p>
      </w:docPartBody>
    </w:docPart>
    <w:docPart>
      <w:docPartPr>
        <w:name w:val="FC072BE6C2B54457828C9DA19A092118"/>
        <w:category>
          <w:name w:val="General"/>
          <w:gallery w:val="placeholder"/>
        </w:category>
        <w:types>
          <w:type w:val="bbPlcHdr"/>
        </w:types>
        <w:behaviors>
          <w:behavior w:val="content"/>
        </w:behaviors>
        <w:guid w:val="{EBA2F64E-DA92-42B5-9E4B-118B0E09DE73}"/>
      </w:docPartPr>
      <w:docPartBody>
        <w:p w:rsidR="004A6881" w:rsidRDefault="00C53D61" w:rsidP="00C53D61">
          <w:pPr>
            <w:pStyle w:val="FC072BE6C2B54457828C9DA19A09211818"/>
          </w:pPr>
          <w:r w:rsidRPr="006C5DE9">
            <w:rPr>
              <w:rFonts w:ascii="Arial" w:hAnsi="Arial" w:cs="Arial"/>
              <w:b/>
              <w:sz w:val="45"/>
            </w:rPr>
            <w:t>ISO</w:t>
          </w:r>
        </w:p>
      </w:docPartBody>
    </w:docPart>
    <w:docPart>
      <w:docPartPr>
        <w:name w:val="6BC465B3742947F690D66C810665F397"/>
        <w:category>
          <w:name w:val="General"/>
          <w:gallery w:val="placeholder"/>
        </w:category>
        <w:types>
          <w:type w:val="bbPlcHdr"/>
        </w:types>
        <w:behaviors>
          <w:behavior w:val="content"/>
        </w:behaviors>
        <w:guid w:val="{353878E5-2AA6-4EBB-8EBE-867A81C301BE}"/>
      </w:docPartPr>
      <w:docPartBody>
        <w:p w:rsidR="00EE3A89" w:rsidRDefault="00C53D61" w:rsidP="00C53D61">
          <w:pPr>
            <w:pStyle w:val="6BC465B3742947F690D66C810665F3978"/>
          </w:pPr>
          <w:r w:rsidRPr="00CA4901">
            <w:rPr>
              <w:rFonts w:ascii="Arial" w:hAnsi="Arial" w:cs="Arial"/>
              <w:b/>
              <w:sz w:val="32"/>
              <w:szCs w:val="32"/>
            </w:rPr>
            <w:t>Main element</w:t>
          </w:r>
        </w:p>
      </w:docPartBody>
    </w:docPart>
    <w:docPart>
      <w:docPartPr>
        <w:name w:val="1BE99F1E7F0D4AB09106724C4D5A6804"/>
        <w:category>
          <w:name w:val="General"/>
          <w:gallery w:val="placeholder"/>
        </w:category>
        <w:types>
          <w:type w:val="bbPlcHdr"/>
        </w:types>
        <w:behaviors>
          <w:behavior w:val="content"/>
        </w:behaviors>
        <w:guid w:val="{4A70A85A-B0E5-4C70-AEBF-0CCA7B09CD41}"/>
      </w:docPartPr>
      <w:docPartBody>
        <w:p w:rsidR="00EE3A89" w:rsidRDefault="00C53D61" w:rsidP="00C53D61">
          <w:pPr>
            <w:pStyle w:val="1BE99F1E7F0D4AB09106724C4D5A6804"/>
          </w:pPr>
          <w:r w:rsidRPr="00FC3982">
            <w:rPr>
              <w:rStyle w:val="PlaceholderText"/>
            </w:rPr>
            <w:t>Click here to enter text.</w:t>
          </w:r>
        </w:p>
      </w:docPartBody>
    </w:docPart>
    <w:docPart>
      <w:docPartPr>
        <w:name w:val="2D78008D39AE458D99CC0383878FDDC4"/>
        <w:category>
          <w:name w:val="General"/>
          <w:gallery w:val="placeholder"/>
        </w:category>
        <w:types>
          <w:type w:val="bbPlcHdr"/>
        </w:types>
        <w:behaviors>
          <w:behavior w:val="content"/>
        </w:behaviors>
        <w:guid w:val="{E464FC05-57ED-4D89-B5A1-72DD1A2FCEC5}"/>
      </w:docPartPr>
      <w:docPartBody>
        <w:p w:rsidR="00EE3A89" w:rsidRDefault="00C53D61" w:rsidP="00C53D61">
          <w:pPr>
            <w:pStyle w:val="2D78008D39AE458D99CC0383878FDDC44"/>
          </w:pPr>
          <w:r w:rsidRPr="00CA4901">
            <w:rPr>
              <w:rFonts w:ascii="Arial" w:hAnsi="Arial" w:cs="Arial"/>
              <w:b/>
              <w:sz w:val="32"/>
              <w:szCs w:val="32"/>
            </w:rPr>
            <w:t>Introductory element</w:t>
          </w:r>
        </w:p>
      </w:docPartBody>
    </w:docPart>
    <w:docPart>
      <w:docPartPr>
        <w:name w:val="D909B3B22D934CBB9838BFB81B90EC4B"/>
        <w:category>
          <w:name w:val="General"/>
          <w:gallery w:val="placeholder"/>
        </w:category>
        <w:types>
          <w:type w:val="bbPlcHdr"/>
        </w:types>
        <w:behaviors>
          <w:behavior w:val="content"/>
        </w:behaviors>
        <w:guid w:val="{0BB500A0-EAA2-40D5-BE47-38674A928565}"/>
      </w:docPartPr>
      <w:docPartBody>
        <w:p w:rsidR="00EE3A89" w:rsidRDefault="00C53D61" w:rsidP="00C53D61">
          <w:pPr>
            <w:pStyle w:val="D909B3B22D934CBB9838BFB81B90EC4B"/>
          </w:pPr>
          <w:r w:rsidRPr="00FC3982">
            <w:rPr>
              <w:rStyle w:val="PlaceholderText"/>
            </w:rPr>
            <w:t>Click here to enter text.</w:t>
          </w:r>
        </w:p>
      </w:docPartBody>
    </w:docPart>
    <w:docPart>
      <w:docPartPr>
        <w:name w:val="974DE1DF5EA448C9AD711F5BAD464091"/>
        <w:category>
          <w:name w:val="General"/>
          <w:gallery w:val="placeholder"/>
        </w:category>
        <w:types>
          <w:type w:val="bbPlcHdr"/>
        </w:types>
        <w:behaviors>
          <w:behavior w:val="content"/>
        </w:behaviors>
        <w:guid w:val="{4D7A9F4D-0DD0-4252-A785-41372ECEA5F9}"/>
      </w:docPartPr>
      <w:docPartBody>
        <w:p w:rsidR="00EE3A89" w:rsidRDefault="00C53D61" w:rsidP="00C53D61">
          <w:pPr>
            <w:pStyle w:val="974DE1DF5EA448C9AD711F5BAD4640913"/>
          </w:pPr>
          <w:r w:rsidRPr="007E2BBD">
            <w:rPr>
              <w:rFonts w:ascii="Arial" w:hAnsi="Arial" w:cs="Arial"/>
              <w:i/>
            </w:rPr>
            <w:t>Introductory element</w:t>
          </w:r>
        </w:p>
      </w:docPartBody>
    </w:docPart>
    <w:docPart>
      <w:docPartPr>
        <w:name w:val="0F58DB51ABAC418EAD0FB7CEA24262D5"/>
        <w:category>
          <w:name w:val="General"/>
          <w:gallery w:val="placeholder"/>
        </w:category>
        <w:types>
          <w:type w:val="bbPlcHdr"/>
        </w:types>
        <w:behaviors>
          <w:behavior w:val="content"/>
        </w:behaviors>
        <w:guid w:val="{2359611D-DD7E-4968-9C96-FE3F25F76619}"/>
      </w:docPartPr>
      <w:docPartBody>
        <w:p w:rsidR="00EE3A89" w:rsidRDefault="00C53D61" w:rsidP="00C53D61">
          <w:pPr>
            <w:pStyle w:val="0F58DB51ABAC418EAD0FB7CEA24262D53"/>
          </w:pPr>
          <w:r w:rsidRPr="007E2BBD">
            <w:rPr>
              <w:rFonts w:ascii="Arial" w:hAnsi="Arial" w:cs="Arial"/>
              <w:i/>
            </w:rPr>
            <w:t>Main element</w:t>
          </w:r>
        </w:p>
      </w:docPartBody>
    </w:docPart>
    <w:docPart>
      <w:docPartPr>
        <w:name w:val="591238B57B9E42DA94271A91F7494E46"/>
        <w:category>
          <w:name w:val="General"/>
          <w:gallery w:val="placeholder"/>
        </w:category>
        <w:types>
          <w:type w:val="bbPlcHdr"/>
        </w:types>
        <w:behaviors>
          <w:behavior w:val="content"/>
        </w:behaviors>
        <w:guid w:val="{C0C7FE5C-A68F-4561-B57C-F7FC5F044AF7}"/>
      </w:docPartPr>
      <w:docPartBody>
        <w:p w:rsidR="00EE3A89" w:rsidRDefault="00C53D61" w:rsidP="00C53D61">
          <w:pPr>
            <w:pStyle w:val="591238B57B9E42DA94271A91F7494E46"/>
          </w:pPr>
          <w:r w:rsidRPr="00B862A0">
            <w:rPr>
              <w:rStyle w:val="PlaceholderText"/>
            </w:rPr>
            <w:t>Click here to enter text.</w:t>
          </w:r>
        </w:p>
      </w:docPartBody>
    </w:docPart>
    <w:docPart>
      <w:docPartPr>
        <w:name w:val="FE79E12621BB498B9ECBE77E324BB31A"/>
        <w:category>
          <w:name w:val="General"/>
          <w:gallery w:val="placeholder"/>
        </w:category>
        <w:types>
          <w:type w:val="bbPlcHdr"/>
        </w:types>
        <w:behaviors>
          <w:behavior w:val="content"/>
        </w:behaviors>
        <w:guid w:val="{D74EF195-57CF-4149-864D-88B91D2B337B}"/>
      </w:docPartPr>
      <w:docPartBody>
        <w:p w:rsidR="00EE3A89" w:rsidRDefault="00C53D61" w:rsidP="00C53D61">
          <w:pPr>
            <w:pStyle w:val="FE79E12621BB498B9ECBE77E324BB31A"/>
          </w:pPr>
          <w:r w:rsidRPr="00CA4901">
            <w:rPr>
              <w:rFonts w:ascii="Arial" w:hAnsi="Arial" w:cs="Arial"/>
              <w:b/>
              <w:sz w:val="32"/>
              <w:szCs w:val="32"/>
            </w:rPr>
            <w:t>Introductory element</w:t>
          </w:r>
        </w:p>
      </w:docPartBody>
    </w:docPart>
    <w:docPart>
      <w:docPartPr>
        <w:name w:val="A7A8BF0B06AC461D8C45B21C1F474BFA"/>
        <w:category>
          <w:name w:val="General"/>
          <w:gallery w:val="placeholder"/>
        </w:category>
        <w:types>
          <w:type w:val="bbPlcHdr"/>
        </w:types>
        <w:behaviors>
          <w:behavior w:val="content"/>
        </w:behaviors>
        <w:guid w:val="{F93FC82C-D92E-47EA-BDE3-F2D4EACD3CFF}"/>
      </w:docPartPr>
      <w:docPartBody>
        <w:p w:rsidR="00EE3A89" w:rsidRDefault="00C53D61" w:rsidP="00C53D61">
          <w:pPr>
            <w:pStyle w:val="A7A8BF0B06AC461D8C45B21C1F474BFA"/>
          </w:pPr>
          <w:r w:rsidRPr="00CA4901">
            <w:rPr>
              <w:rFonts w:ascii="Arial" w:hAnsi="Arial" w:cs="Arial"/>
              <w:b/>
              <w:sz w:val="32"/>
              <w:szCs w:val="32"/>
            </w:rPr>
            <w:t>Main element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65E1"/>
    <w:rsid w:val="00224949"/>
    <w:rsid w:val="003465E1"/>
    <w:rsid w:val="004A6881"/>
    <w:rsid w:val="008C18F3"/>
    <w:rsid w:val="00C11FB2"/>
    <w:rsid w:val="00C17671"/>
    <w:rsid w:val="00C53D61"/>
    <w:rsid w:val="00D27EDA"/>
    <w:rsid w:val="00E30E76"/>
    <w:rsid w:val="00EE0EC2"/>
    <w:rsid w:val="00EE3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ED21377C44C6A9A40A02DD88F4146">
    <w:name w:val="8D0ED21377C44C6A9A40A02DD88F4146"/>
    <w:rsid w:val="003465E1"/>
  </w:style>
  <w:style w:type="paragraph" w:customStyle="1" w:styleId="360E03C423A24CAFB7FF60C513C458C3">
    <w:name w:val="360E03C423A24CAFB7FF60C513C458C3"/>
    <w:rsid w:val="003465E1"/>
  </w:style>
  <w:style w:type="paragraph" w:customStyle="1" w:styleId="4B1AB210E5FE4B72A8CE6515D8881EE3">
    <w:name w:val="4B1AB210E5FE4B72A8CE6515D8881EE3"/>
    <w:rsid w:val="003465E1"/>
  </w:style>
  <w:style w:type="character" w:styleId="PlaceholderText">
    <w:name w:val="Placeholder Text"/>
    <w:basedOn w:val="DefaultParagraphFont"/>
    <w:uiPriority w:val="99"/>
    <w:semiHidden/>
    <w:rsid w:val="00C53D61"/>
    <w:rPr>
      <w:color w:val="808080"/>
    </w:rPr>
  </w:style>
  <w:style w:type="paragraph" w:customStyle="1" w:styleId="2E2257AF4FA64979B0E0F939FC2A4FCD">
    <w:name w:val="2E2257AF4FA64979B0E0F939FC2A4FCD"/>
    <w:rsid w:val="003465E1"/>
  </w:style>
  <w:style w:type="paragraph" w:customStyle="1" w:styleId="EAD6FD66DFC14F70A3E6E672984FDB06">
    <w:name w:val="EAD6FD66DFC14F70A3E6E672984FDB06"/>
    <w:rsid w:val="003465E1"/>
  </w:style>
  <w:style w:type="paragraph" w:customStyle="1" w:styleId="DC540A407A2748D7ACC8E6CE0631662C">
    <w:name w:val="DC540A407A2748D7ACC8E6CE0631662C"/>
    <w:rsid w:val="003465E1"/>
  </w:style>
  <w:style w:type="paragraph" w:customStyle="1" w:styleId="FC072BE6C2B54457828C9DA19A092118">
    <w:name w:val="FC072BE6C2B54457828C9DA19A092118"/>
    <w:rsid w:val="00D27EDA"/>
    <w:pPr>
      <w:spacing w:after="240" w:line="240" w:lineRule="atLeast"/>
      <w:jc w:val="both"/>
    </w:pPr>
    <w:rPr>
      <w:rFonts w:eastAsia="MS Mincho" w:cs="Times New Roman"/>
      <w:sz w:val="20"/>
      <w:szCs w:val="20"/>
      <w:lang w:val="en-GB" w:eastAsia="ja-JP"/>
    </w:rPr>
  </w:style>
  <w:style w:type="paragraph" w:customStyle="1" w:styleId="290766D5EFDE46E78470E95AA4ED3803">
    <w:name w:val="290766D5EFDE46E78470E95AA4ED3803"/>
    <w:rsid w:val="00D27EDA"/>
    <w:pPr>
      <w:spacing w:after="240" w:line="240" w:lineRule="atLeast"/>
      <w:jc w:val="both"/>
    </w:pPr>
    <w:rPr>
      <w:rFonts w:eastAsia="MS Mincho" w:cs="Times New Roman"/>
      <w:b/>
      <w:color w:val="1F497D" w:themeColor="text2"/>
      <w:sz w:val="24"/>
      <w:szCs w:val="20"/>
      <w:lang w:val="en-GB" w:eastAsia="ja-JP"/>
    </w:rPr>
  </w:style>
  <w:style w:type="paragraph" w:customStyle="1" w:styleId="9A654853C30B47219EEE132A912113C3">
    <w:name w:val="9A654853C30B47219EEE132A912113C3"/>
    <w:rsid w:val="00D27EDA"/>
  </w:style>
  <w:style w:type="paragraph" w:customStyle="1" w:styleId="F71661B3E45B493E919E6D0101DC9497">
    <w:name w:val="F71661B3E45B493E919E6D0101DC9497"/>
    <w:rsid w:val="00D27EDA"/>
  </w:style>
  <w:style w:type="paragraph" w:customStyle="1" w:styleId="FC072BE6C2B54457828C9DA19A0921181">
    <w:name w:val="FC072BE6C2B54457828C9DA19A0921181"/>
    <w:rsid w:val="00D27EDA"/>
    <w:pPr>
      <w:spacing w:after="240" w:line="240" w:lineRule="atLeast"/>
      <w:jc w:val="both"/>
    </w:pPr>
    <w:rPr>
      <w:rFonts w:eastAsia="MS Mincho" w:cs="Times New Roman"/>
      <w:sz w:val="20"/>
      <w:szCs w:val="20"/>
      <w:lang w:val="en-GB" w:eastAsia="ja-JP"/>
    </w:rPr>
  </w:style>
  <w:style w:type="paragraph" w:customStyle="1" w:styleId="FC072BE6C2B54457828C9DA19A0921182">
    <w:name w:val="FC072BE6C2B54457828C9DA19A0921182"/>
    <w:rsid w:val="004A6881"/>
    <w:pPr>
      <w:spacing w:after="240" w:line="240" w:lineRule="atLeast"/>
      <w:jc w:val="both"/>
    </w:pPr>
    <w:rPr>
      <w:rFonts w:eastAsia="MS Mincho" w:cs="Times New Roman"/>
      <w:sz w:val="20"/>
      <w:szCs w:val="20"/>
      <w:lang w:val="en-GB" w:eastAsia="ja-JP"/>
    </w:rPr>
  </w:style>
  <w:style w:type="paragraph" w:customStyle="1" w:styleId="6EBC901115FA4E3E995F66C5DF9688E1">
    <w:name w:val="6EBC901115FA4E3E995F66C5DF9688E1"/>
    <w:rsid w:val="004A6881"/>
    <w:pPr>
      <w:spacing w:after="240" w:line="240" w:lineRule="atLeast"/>
      <w:jc w:val="both"/>
    </w:pPr>
    <w:rPr>
      <w:rFonts w:eastAsia="MS Mincho" w:cs="Times New Roman"/>
      <w:sz w:val="20"/>
      <w:szCs w:val="20"/>
      <w:lang w:val="en-GB" w:eastAsia="ja-JP"/>
    </w:rPr>
  </w:style>
  <w:style w:type="paragraph" w:customStyle="1" w:styleId="22972F6436C0438AABE7DDA562D5CB78">
    <w:name w:val="22972F6436C0438AABE7DDA562D5CB78"/>
    <w:rsid w:val="004A6881"/>
    <w:pPr>
      <w:spacing w:after="240" w:line="240" w:lineRule="atLeast"/>
      <w:jc w:val="both"/>
    </w:pPr>
    <w:rPr>
      <w:rFonts w:eastAsia="MS Mincho" w:cs="Times New Roman"/>
      <w:sz w:val="20"/>
      <w:szCs w:val="20"/>
      <w:lang w:val="en-GB" w:eastAsia="ja-JP"/>
    </w:rPr>
  </w:style>
  <w:style w:type="paragraph" w:customStyle="1" w:styleId="FC072BE6C2B54457828C9DA19A0921183">
    <w:name w:val="FC072BE6C2B54457828C9DA19A0921183"/>
    <w:rsid w:val="004A6881"/>
    <w:pPr>
      <w:spacing w:after="240" w:line="240" w:lineRule="atLeast"/>
      <w:jc w:val="both"/>
    </w:pPr>
    <w:rPr>
      <w:rFonts w:eastAsia="MS Mincho" w:cs="Times New Roman"/>
      <w:sz w:val="20"/>
      <w:szCs w:val="20"/>
      <w:lang w:val="en-GB" w:eastAsia="ja-JP"/>
    </w:rPr>
  </w:style>
  <w:style w:type="paragraph" w:customStyle="1" w:styleId="6EBC901115FA4E3E995F66C5DF9688E11">
    <w:name w:val="6EBC901115FA4E3E995F66C5DF9688E11"/>
    <w:rsid w:val="004A6881"/>
    <w:pPr>
      <w:spacing w:after="240" w:line="240" w:lineRule="atLeast"/>
      <w:jc w:val="both"/>
    </w:pPr>
    <w:rPr>
      <w:rFonts w:eastAsia="MS Mincho" w:cs="Times New Roman"/>
      <w:sz w:val="20"/>
      <w:szCs w:val="20"/>
      <w:lang w:val="en-GB" w:eastAsia="ja-JP"/>
    </w:rPr>
  </w:style>
  <w:style w:type="paragraph" w:customStyle="1" w:styleId="22972F6436C0438AABE7DDA562D5CB781">
    <w:name w:val="22972F6436C0438AABE7DDA562D5CB781"/>
    <w:rsid w:val="004A6881"/>
    <w:pPr>
      <w:spacing w:after="240" w:line="240" w:lineRule="atLeast"/>
      <w:jc w:val="both"/>
    </w:pPr>
    <w:rPr>
      <w:rFonts w:eastAsia="MS Mincho" w:cs="Times New Roman"/>
      <w:sz w:val="20"/>
      <w:szCs w:val="20"/>
      <w:lang w:val="en-GB" w:eastAsia="ja-JP"/>
    </w:rPr>
  </w:style>
  <w:style w:type="paragraph" w:customStyle="1" w:styleId="FC072BE6C2B54457828C9DA19A0921184">
    <w:name w:val="FC072BE6C2B54457828C9DA19A0921184"/>
    <w:rsid w:val="004A6881"/>
    <w:pPr>
      <w:spacing w:after="240" w:line="240" w:lineRule="atLeast"/>
      <w:jc w:val="both"/>
    </w:pPr>
    <w:rPr>
      <w:rFonts w:eastAsia="MS Mincho" w:cs="Times New Roman"/>
      <w:sz w:val="20"/>
      <w:szCs w:val="20"/>
      <w:lang w:val="en-GB" w:eastAsia="ja-JP"/>
    </w:rPr>
  </w:style>
  <w:style w:type="paragraph" w:customStyle="1" w:styleId="6EBC901115FA4E3E995F66C5DF9688E12">
    <w:name w:val="6EBC901115FA4E3E995F66C5DF9688E12"/>
    <w:rsid w:val="004A6881"/>
    <w:pPr>
      <w:spacing w:after="240" w:line="240" w:lineRule="atLeast"/>
      <w:jc w:val="both"/>
    </w:pPr>
    <w:rPr>
      <w:rFonts w:eastAsia="MS Mincho" w:cs="Times New Roman"/>
      <w:sz w:val="20"/>
      <w:szCs w:val="20"/>
      <w:lang w:val="en-GB" w:eastAsia="ja-JP"/>
    </w:rPr>
  </w:style>
  <w:style w:type="paragraph" w:customStyle="1" w:styleId="DA0612E28F364F87983F772B38FAA9A1">
    <w:name w:val="DA0612E28F364F87983F772B38FAA9A1"/>
    <w:rsid w:val="004A6881"/>
    <w:pPr>
      <w:spacing w:after="240" w:line="240" w:lineRule="atLeast"/>
      <w:jc w:val="both"/>
    </w:pPr>
    <w:rPr>
      <w:rFonts w:eastAsia="MS Mincho" w:cs="Times New Roman"/>
      <w:sz w:val="20"/>
      <w:szCs w:val="20"/>
      <w:lang w:val="en-GB" w:eastAsia="ja-JP"/>
    </w:rPr>
  </w:style>
  <w:style w:type="paragraph" w:customStyle="1" w:styleId="22972F6436C0438AABE7DDA562D5CB782">
    <w:name w:val="22972F6436C0438AABE7DDA562D5CB782"/>
    <w:rsid w:val="004A6881"/>
    <w:pPr>
      <w:spacing w:after="240" w:line="240" w:lineRule="atLeast"/>
      <w:jc w:val="both"/>
    </w:pPr>
    <w:rPr>
      <w:rFonts w:eastAsia="MS Mincho" w:cs="Times New Roman"/>
      <w:sz w:val="20"/>
      <w:szCs w:val="20"/>
      <w:lang w:val="en-GB" w:eastAsia="ja-JP"/>
    </w:rPr>
  </w:style>
  <w:style w:type="paragraph" w:customStyle="1" w:styleId="FC072BE6C2B54457828C9DA19A0921185">
    <w:name w:val="FC072BE6C2B54457828C9DA19A0921185"/>
    <w:rsid w:val="00EE0EC2"/>
    <w:pPr>
      <w:spacing w:after="240" w:line="240" w:lineRule="atLeast"/>
      <w:jc w:val="both"/>
    </w:pPr>
    <w:rPr>
      <w:rFonts w:eastAsia="MS Mincho" w:cs="Times New Roman"/>
      <w:sz w:val="20"/>
      <w:szCs w:val="20"/>
      <w:lang w:val="en-GB" w:eastAsia="ja-JP"/>
    </w:rPr>
  </w:style>
  <w:style w:type="paragraph" w:customStyle="1" w:styleId="22972F6436C0438AABE7DDA562D5CB783">
    <w:name w:val="22972F6436C0438AABE7DDA562D5CB783"/>
    <w:rsid w:val="00EE0EC2"/>
    <w:pPr>
      <w:spacing w:after="240" w:line="240" w:lineRule="atLeast"/>
      <w:jc w:val="both"/>
    </w:pPr>
    <w:rPr>
      <w:rFonts w:eastAsia="MS Mincho" w:cs="Times New Roman"/>
      <w:sz w:val="20"/>
      <w:szCs w:val="20"/>
      <w:lang w:val="en-GB" w:eastAsia="ja-JP"/>
    </w:rPr>
  </w:style>
  <w:style w:type="paragraph" w:customStyle="1" w:styleId="91A49B6A51D94574A862C87BC65CB809">
    <w:name w:val="91A49B6A51D94574A862C87BC65CB809"/>
    <w:rsid w:val="00C53D61"/>
  </w:style>
  <w:style w:type="paragraph" w:customStyle="1" w:styleId="FC072BE6C2B54457828C9DA19A0921186">
    <w:name w:val="FC072BE6C2B54457828C9DA19A0921186"/>
    <w:rsid w:val="00C53D61"/>
    <w:pPr>
      <w:spacing w:after="240" w:line="240" w:lineRule="atLeast"/>
      <w:jc w:val="both"/>
    </w:pPr>
    <w:rPr>
      <w:rFonts w:eastAsia="MS Mincho" w:cs="Times New Roman"/>
      <w:sz w:val="20"/>
      <w:szCs w:val="20"/>
      <w:lang w:val="en-GB" w:eastAsia="ja-JP"/>
    </w:rPr>
  </w:style>
  <w:style w:type="paragraph" w:customStyle="1" w:styleId="E68743524753413E909EC760C567FD8C">
    <w:name w:val="E68743524753413E909EC760C567FD8C"/>
    <w:rsid w:val="00C53D61"/>
  </w:style>
  <w:style w:type="paragraph" w:customStyle="1" w:styleId="C3B5C65AC11F40538C5F4288A9563A00">
    <w:name w:val="C3B5C65AC11F40538C5F4288A9563A00"/>
    <w:rsid w:val="00C53D61"/>
  </w:style>
  <w:style w:type="paragraph" w:customStyle="1" w:styleId="976D93AC81C340D48E83B83675873C9E">
    <w:name w:val="976D93AC81C340D48E83B83675873C9E"/>
    <w:rsid w:val="00C53D61"/>
  </w:style>
  <w:style w:type="paragraph" w:customStyle="1" w:styleId="FC072BE6C2B54457828C9DA19A0921187">
    <w:name w:val="FC072BE6C2B54457828C9DA19A0921187"/>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8">
    <w:name w:val="FC072BE6C2B54457828C9DA19A0921188"/>
    <w:rsid w:val="00C53D61"/>
    <w:pPr>
      <w:spacing w:after="240" w:line="240" w:lineRule="atLeast"/>
      <w:jc w:val="both"/>
    </w:pPr>
    <w:rPr>
      <w:rFonts w:eastAsia="MS Mincho" w:cs="Times New Roman"/>
      <w:sz w:val="20"/>
      <w:szCs w:val="20"/>
      <w:lang w:val="en-GB" w:eastAsia="ja-JP"/>
    </w:rPr>
  </w:style>
  <w:style w:type="paragraph" w:customStyle="1" w:styleId="8BC1AC21A6C24D0F8B1D90245411C200">
    <w:name w:val="8BC1AC21A6C24D0F8B1D90245411C200"/>
    <w:rsid w:val="00C53D61"/>
  </w:style>
  <w:style w:type="paragraph" w:customStyle="1" w:styleId="FC072BE6C2B54457828C9DA19A0921189">
    <w:name w:val="FC072BE6C2B54457828C9DA19A0921189"/>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0">
    <w:name w:val="FC072BE6C2B54457828C9DA19A09211810"/>
    <w:rsid w:val="00C53D61"/>
    <w:pPr>
      <w:spacing w:after="240" w:line="240" w:lineRule="atLeast"/>
      <w:jc w:val="both"/>
    </w:pPr>
    <w:rPr>
      <w:rFonts w:eastAsia="MS Mincho" w:cs="Times New Roman"/>
      <w:sz w:val="20"/>
      <w:szCs w:val="20"/>
      <w:lang w:val="en-GB" w:eastAsia="ja-JP"/>
    </w:rPr>
  </w:style>
  <w:style w:type="paragraph" w:customStyle="1" w:styleId="A9684EE916C14005BF2A054D05C066B9">
    <w:name w:val="A9684EE916C14005BF2A054D05C066B9"/>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
    <w:name w:val="6BC465B3742947F690D66C810665F397"/>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1">
    <w:name w:val="FC072BE6C2B54457828C9DA19A09211811"/>
    <w:rsid w:val="00C53D61"/>
    <w:pPr>
      <w:spacing w:after="240" w:line="240" w:lineRule="atLeast"/>
      <w:jc w:val="both"/>
    </w:pPr>
    <w:rPr>
      <w:rFonts w:eastAsia="MS Mincho" w:cs="Times New Roman"/>
      <w:sz w:val="20"/>
      <w:szCs w:val="20"/>
      <w:lang w:val="en-GB" w:eastAsia="ja-JP"/>
    </w:rPr>
  </w:style>
  <w:style w:type="paragraph" w:customStyle="1" w:styleId="A9684EE916C14005BF2A054D05C066B91">
    <w:name w:val="A9684EE916C14005BF2A054D05C066B91"/>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1">
    <w:name w:val="6BC465B3742947F690D66C810665F3971"/>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2">
    <w:name w:val="FC072BE6C2B54457828C9DA19A09211812"/>
    <w:rsid w:val="00C53D61"/>
    <w:pPr>
      <w:spacing w:after="240" w:line="240" w:lineRule="atLeast"/>
      <w:jc w:val="both"/>
    </w:pPr>
    <w:rPr>
      <w:rFonts w:eastAsia="MS Mincho" w:cs="Times New Roman"/>
      <w:sz w:val="20"/>
      <w:szCs w:val="20"/>
      <w:lang w:val="en-GB" w:eastAsia="ja-JP"/>
    </w:rPr>
  </w:style>
  <w:style w:type="paragraph" w:customStyle="1" w:styleId="A9684EE916C14005BF2A054D05C066B92">
    <w:name w:val="A9684EE916C14005BF2A054D05C066B92"/>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2">
    <w:name w:val="6BC465B3742947F690D66C810665F3972"/>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3">
    <w:name w:val="FC072BE6C2B54457828C9DA19A09211813"/>
    <w:rsid w:val="00C53D61"/>
    <w:pPr>
      <w:spacing w:after="240" w:line="240" w:lineRule="atLeast"/>
      <w:jc w:val="both"/>
    </w:pPr>
    <w:rPr>
      <w:rFonts w:eastAsia="MS Mincho" w:cs="Times New Roman"/>
      <w:sz w:val="20"/>
      <w:szCs w:val="20"/>
      <w:lang w:val="en-GB" w:eastAsia="ja-JP"/>
    </w:rPr>
  </w:style>
  <w:style w:type="paragraph" w:customStyle="1" w:styleId="1BE99F1E7F0D4AB09106724C4D5A6804">
    <w:name w:val="1BE99F1E7F0D4AB09106724C4D5A6804"/>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3">
    <w:name w:val="6BC465B3742947F690D66C810665F3973"/>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4">
    <w:name w:val="FC072BE6C2B54457828C9DA19A09211814"/>
    <w:rsid w:val="00C53D61"/>
    <w:pPr>
      <w:spacing w:after="240" w:line="240" w:lineRule="atLeast"/>
      <w:jc w:val="both"/>
    </w:pPr>
    <w:rPr>
      <w:rFonts w:eastAsia="MS Mincho" w:cs="Times New Roman"/>
      <w:sz w:val="20"/>
      <w:szCs w:val="20"/>
      <w:lang w:val="en-GB" w:eastAsia="ja-JP"/>
    </w:rPr>
  </w:style>
  <w:style w:type="paragraph" w:customStyle="1" w:styleId="2D78008D39AE458D99CC0383878FDDC4">
    <w:name w:val="2D78008D39AE458D99CC0383878FDDC4"/>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4">
    <w:name w:val="6BC465B3742947F690D66C810665F3974"/>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5">
    <w:name w:val="FC072BE6C2B54457828C9DA19A09211815"/>
    <w:rsid w:val="00C53D61"/>
    <w:pPr>
      <w:spacing w:after="240" w:line="240" w:lineRule="atLeast"/>
      <w:jc w:val="both"/>
    </w:pPr>
    <w:rPr>
      <w:rFonts w:eastAsia="MS Mincho" w:cs="Times New Roman"/>
      <w:sz w:val="20"/>
      <w:szCs w:val="20"/>
      <w:lang w:val="en-GB" w:eastAsia="ja-JP"/>
    </w:rPr>
  </w:style>
  <w:style w:type="paragraph" w:customStyle="1" w:styleId="2D78008D39AE458D99CC0383878FDDC41">
    <w:name w:val="2D78008D39AE458D99CC0383878FDDC41"/>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5">
    <w:name w:val="6BC465B3742947F690D66C810665F3975"/>
    <w:rsid w:val="00C53D61"/>
    <w:pPr>
      <w:spacing w:after="240" w:line="240" w:lineRule="atLeast"/>
      <w:jc w:val="both"/>
    </w:pPr>
    <w:rPr>
      <w:rFonts w:eastAsia="MS Mincho" w:cs="Times New Roman"/>
      <w:sz w:val="20"/>
      <w:szCs w:val="20"/>
      <w:lang w:val="en-GB" w:eastAsia="ja-JP"/>
    </w:rPr>
  </w:style>
  <w:style w:type="paragraph" w:customStyle="1" w:styleId="D909B3B22D934CBB9838BFB81B90EC4B">
    <w:name w:val="D909B3B22D934CBB9838BFB81B90EC4B"/>
    <w:rsid w:val="00C53D61"/>
  </w:style>
  <w:style w:type="paragraph" w:customStyle="1" w:styleId="974DE1DF5EA448C9AD711F5BAD464091">
    <w:name w:val="974DE1DF5EA448C9AD711F5BAD464091"/>
    <w:rsid w:val="00C53D61"/>
  </w:style>
  <w:style w:type="paragraph" w:customStyle="1" w:styleId="0F58DB51ABAC418EAD0FB7CEA24262D5">
    <w:name w:val="0F58DB51ABAC418EAD0FB7CEA24262D5"/>
    <w:rsid w:val="00C53D61"/>
  </w:style>
  <w:style w:type="paragraph" w:customStyle="1" w:styleId="591238B57B9E42DA94271A91F7494E46">
    <w:name w:val="591238B57B9E42DA94271A91F7494E46"/>
    <w:rsid w:val="00C53D61"/>
  </w:style>
  <w:style w:type="paragraph" w:customStyle="1" w:styleId="FC072BE6C2B54457828C9DA19A09211816">
    <w:name w:val="FC072BE6C2B54457828C9DA19A09211816"/>
    <w:rsid w:val="00C53D61"/>
    <w:pPr>
      <w:spacing w:after="240" w:line="240" w:lineRule="atLeast"/>
      <w:jc w:val="both"/>
    </w:pPr>
    <w:rPr>
      <w:rFonts w:eastAsia="MS Mincho" w:cs="Times New Roman"/>
      <w:sz w:val="20"/>
      <w:szCs w:val="20"/>
      <w:lang w:val="en-GB" w:eastAsia="ja-JP"/>
    </w:rPr>
  </w:style>
  <w:style w:type="paragraph" w:customStyle="1" w:styleId="2D78008D39AE458D99CC0383878FDDC42">
    <w:name w:val="2D78008D39AE458D99CC0383878FDDC42"/>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6">
    <w:name w:val="6BC465B3742947F690D66C810665F3976"/>
    <w:rsid w:val="00C53D61"/>
    <w:pPr>
      <w:spacing w:after="240" w:line="240" w:lineRule="atLeast"/>
      <w:jc w:val="both"/>
    </w:pPr>
    <w:rPr>
      <w:rFonts w:eastAsia="MS Mincho" w:cs="Times New Roman"/>
      <w:sz w:val="20"/>
      <w:szCs w:val="20"/>
      <w:lang w:val="en-GB" w:eastAsia="ja-JP"/>
    </w:rPr>
  </w:style>
  <w:style w:type="paragraph" w:customStyle="1" w:styleId="974DE1DF5EA448C9AD711F5BAD4640911">
    <w:name w:val="974DE1DF5EA448C9AD711F5BAD4640911"/>
    <w:rsid w:val="00C53D61"/>
    <w:pPr>
      <w:spacing w:after="240" w:line="240" w:lineRule="atLeast"/>
      <w:jc w:val="both"/>
    </w:pPr>
    <w:rPr>
      <w:rFonts w:eastAsia="MS Mincho" w:cs="Times New Roman"/>
      <w:sz w:val="20"/>
      <w:szCs w:val="20"/>
      <w:lang w:val="en-GB" w:eastAsia="ja-JP"/>
    </w:rPr>
  </w:style>
  <w:style w:type="paragraph" w:customStyle="1" w:styleId="0F58DB51ABAC418EAD0FB7CEA24262D51">
    <w:name w:val="0F58DB51ABAC418EAD0FB7CEA24262D51"/>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7">
    <w:name w:val="FC072BE6C2B54457828C9DA19A09211817"/>
    <w:rsid w:val="00C53D61"/>
    <w:pPr>
      <w:spacing w:after="240" w:line="240" w:lineRule="atLeast"/>
      <w:jc w:val="both"/>
    </w:pPr>
    <w:rPr>
      <w:rFonts w:eastAsia="MS Mincho" w:cs="Times New Roman"/>
      <w:sz w:val="20"/>
      <w:szCs w:val="20"/>
      <w:lang w:val="en-GB" w:eastAsia="ja-JP"/>
    </w:rPr>
  </w:style>
  <w:style w:type="paragraph" w:customStyle="1" w:styleId="2D78008D39AE458D99CC0383878FDDC43">
    <w:name w:val="2D78008D39AE458D99CC0383878FDDC43"/>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7">
    <w:name w:val="6BC465B3742947F690D66C810665F3977"/>
    <w:rsid w:val="00C53D61"/>
    <w:pPr>
      <w:spacing w:after="240" w:line="240" w:lineRule="atLeast"/>
      <w:jc w:val="both"/>
    </w:pPr>
    <w:rPr>
      <w:rFonts w:eastAsia="MS Mincho" w:cs="Times New Roman"/>
      <w:sz w:val="20"/>
      <w:szCs w:val="20"/>
      <w:lang w:val="en-GB" w:eastAsia="ja-JP"/>
    </w:rPr>
  </w:style>
  <w:style w:type="paragraph" w:customStyle="1" w:styleId="974DE1DF5EA448C9AD711F5BAD4640912">
    <w:name w:val="974DE1DF5EA448C9AD711F5BAD4640912"/>
    <w:rsid w:val="00C53D61"/>
    <w:pPr>
      <w:spacing w:after="240" w:line="240" w:lineRule="atLeast"/>
      <w:jc w:val="both"/>
    </w:pPr>
    <w:rPr>
      <w:rFonts w:eastAsia="MS Mincho" w:cs="Times New Roman"/>
      <w:sz w:val="20"/>
      <w:szCs w:val="20"/>
      <w:lang w:val="en-GB" w:eastAsia="ja-JP"/>
    </w:rPr>
  </w:style>
  <w:style w:type="paragraph" w:customStyle="1" w:styleId="0F58DB51ABAC418EAD0FB7CEA24262D52">
    <w:name w:val="0F58DB51ABAC418EAD0FB7CEA24262D52"/>
    <w:rsid w:val="00C53D61"/>
    <w:pPr>
      <w:spacing w:after="240" w:line="240" w:lineRule="atLeast"/>
      <w:jc w:val="both"/>
    </w:pPr>
    <w:rPr>
      <w:rFonts w:eastAsia="MS Mincho" w:cs="Times New Roman"/>
      <w:sz w:val="20"/>
      <w:szCs w:val="20"/>
      <w:lang w:val="en-GB" w:eastAsia="ja-JP"/>
    </w:rPr>
  </w:style>
  <w:style w:type="paragraph" w:customStyle="1" w:styleId="FC072BE6C2B54457828C9DA19A09211818">
    <w:name w:val="FC072BE6C2B54457828C9DA19A09211818"/>
    <w:rsid w:val="00C53D61"/>
    <w:pPr>
      <w:spacing w:after="240" w:line="240" w:lineRule="atLeast"/>
      <w:jc w:val="both"/>
    </w:pPr>
    <w:rPr>
      <w:rFonts w:eastAsia="MS Mincho" w:cs="Times New Roman"/>
      <w:sz w:val="20"/>
      <w:szCs w:val="20"/>
      <w:lang w:val="en-GB" w:eastAsia="ja-JP"/>
    </w:rPr>
  </w:style>
  <w:style w:type="paragraph" w:customStyle="1" w:styleId="2D78008D39AE458D99CC0383878FDDC44">
    <w:name w:val="2D78008D39AE458D99CC0383878FDDC44"/>
    <w:rsid w:val="00C53D61"/>
    <w:pPr>
      <w:spacing w:after="240" w:line="240" w:lineRule="atLeast"/>
      <w:jc w:val="both"/>
    </w:pPr>
    <w:rPr>
      <w:rFonts w:eastAsia="MS Mincho" w:cs="Times New Roman"/>
      <w:sz w:val="20"/>
      <w:szCs w:val="20"/>
      <w:lang w:val="en-GB" w:eastAsia="ja-JP"/>
    </w:rPr>
  </w:style>
  <w:style w:type="paragraph" w:customStyle="1" w:styleId="6BC465B3742947F690D66C810665F3978">
    <w:name w:val="6BC465B3742947F690D66C810665F3978"/>
    <w:rsid w:val="00C53D61"/>
    <w:pPr>
      <w:spacing w:after="240" w:line="240" w:lineRule="atLeast"/>
      <w:jc w:val="both"/>
    </w:pPr>
    <w:rPr>
      <w:rFonts w:eastAsia="MS Mincho" w:cs="Times New Roman"/>
      <w:sz w:val="20"/>
      <w:szCs w:val="20"/>
      <w:lang w:val="en-GB" w:eastAsia="ja-JP"/>
    </w:rPr>
  </w:style>
  <w:style w:type="paragraph" w:customStyle="1" w:styleId="974DE1DF5EA448C9AD711F5BAD4640913">
    <w:name w:val="974DE1DF5EA448C9AD711F5BAD4640913"/>
    <w:rsid w:val="00C53D61"/>
    <w:pPr>
      <w:spacing w:after="240" w:line="240" w:lineRule="atLeast"/>
      <w:jc w:val="both"/>
    </w:pPr>
    <w:rPr>
      <w:rFonts w:eastAsia="MS Mincho" w:cs="Times New Roman"/>
      <w:sz w:val="20"/>
      <w:szCs w:val="20"/>
      <w:lang w:val="en-GB" w:eastAsia="ja-JP"/>
    </w:rPr>
  </w:style>
  <w:style w:type="paragraph" w:customStyle="1" w:styleId="0F58DB51ABAC418EAD0FB7CEA24262D53">
    <w:name w:val="0F58DB51ABAC418EAD0FB7CEA24262D53"/>
    <w:rsid w:val="00C53D61"/>
    <w:pPr>
      <w:spacing w:after="240" w:line="240" w:lineRule="atLeast"/>
      <w:jc w:val="both"/>
    </w:pPr>
    <w:rPr>
      <w:rFonts w:eastAsia="MS Mincho" w:cs="Times New Roman"/>
      <w:sz w:val="20"/>
      <w:szCs w:val="20"/>
      <w:lang w:val="en-GB" w:eastAsia="ja-JP"/>
    </w:rPr>
  </w:style>
  <w:style w:type="paragraph" w:customStyle="1" w:styleId="FE79E12621BB498B9ECBE77E324BB31A">
    <w:name w:val="FE79E12621BB498B9ECBE77E324BB31A"/>
    <w:rsid w:val="00C53D61"/>
  </w:style>
  <w:style w:type="paragraph" w:customStyle="1" w:styleId="A7A8BF0B06AC461D8C45B21C1F474BFA">
    <w:name w:val="A7A8BF0B06AC461D8C45B21C1F474BFA"/>
    <w:rsid w:val="00C53D61"/>
  </w:style>
  <w:style w:type="paragraph" w:customStyle="1" w:styleId="ABCD2DFAC6B34576A257FC34F54F8432">
    <w:name w:val="ABCD2DFAC6B34576A257FC34F54F8432"/>
    <w:rsid w:val="00C53D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D81C764A-1B94-4DC5-8796-114938AF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STD_4_0_0_en.dotx</Template>
  <TotalTime>1554</TotalTime>
  <Pages>5</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cepwin</dc:creator>
  <cp:lastModifiedBy>ApplAdmin</cp:lastModifiedBy>
  <cp:revision>56</cp:revision>
  <cp:lastPrinted>2010-03-25T10:05:00Z</cp:lastPrinted>
  <dcterms:created xsi:type="dcterms:W3CDTF">2010-06-23T09:40:00Z</dcterms:created>
  <dcterms:modified xsi:type="dcterms:W3CDTF">2010-08-27T13:09:00Z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Solution ID">
    <vt:lpwstr>None</vt:lpwstr>
  </property>
  <property fmtid="{D5CDD505-2E9C-101B-9397-08002B2CF9AE}" pid="7" name="DocIdentSDO">
    <vt:lpwstr/>
  </property>
  <property fmtid="{D5CDD505-2E9C-101B-9397-08002B2CF9AE}" pid="8" name="DocIdentLanguage">
    <vt:lpwstr>en</vt:lpwstr>
  </property>
  <property fmtid="{D5CDD505-2E9C-101B-9397-08002B2CF9AE}" pid="9" name="DocIdentProjectId">
    <vt:lpwstr/>
  </property>
  <property fmtid="{D5CDD505-2E9C-101B-9397-08002B2CF9AE}" pid="10" name="DocIdentDate">
    <vt:lpwstr>2010-06-23</vt:lpwstr>
  </property>
  <property fmtid="{D5CDD505-2E9C-101B-9397-08002B2CF9AE}" pid="11" name="DocIdentStage">
    <vt:lpwstr/>
  </property>
  <property fmtid="{D5CDD505-2E9C-101B-9397-08002B2CF9AE}" pid="12" name="fullTitle">
    <vt:lpwstr>fullTitle</vt:lpwstr>
  </property>
  <property fmtid="{D5CDD505-2E9C-101B-9397-08002B2CF9AE}" pid="13" name="ISO_WIZARDVERSION">
    <vt:lpwstr>2_0_0</vt:lpwstr>
  </property>
</Properties>
</file>